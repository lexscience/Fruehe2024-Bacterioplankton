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B6728" w14:textId="49E90D37" w:rsidR="00237CBB" w:rsidRPr="00B74F6E" w:rsidRDefault="00F241BC" w:rsidP="00B74F6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>Supplementary Table 7</w:t>
      </w:r>
      <w:r w:rsidR="00B74F6E">
        <w:rPr>
          <w:rFonts w:ascii="Arial" w:hAnsi="Arial" w:cs="Arial"/>
          <w:b/>
          <w:bCs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2"/>
          <w:szCs w:val="22"/>
        </w:rPr>
        <w:t xml:space="preserve">Significant effects </w:t>
      </w:r>
      <w:r w:rsidR="00B74F6E">
        <w:rPr>
          <w:rFonts w:ascii="Arial" w:hAnsi="Arial" w:cs="Arial"/>
          <w:b/>
          <w:bCs/>
          <w:sz w:val="22"/>
          <w:szCs w:val="22"/>
        </w:rPr>
        <w:t xml:space="preserve">of Location </w:t>
      </w:r>
      <w:r>
        <w:rPr>
          <w:rFonts w:ascii="Arial" w:hAnsi="Arial" w:cs="Arial"/>
          <w:b/>
          <w:bCs/>
          <w:sz w:val="22"/>
          <w:szCs w:val="22"/>
        </w:rPr>
        <w:t>on Observed Richness</w:t>
      </w:r>
    </w:p>
    <w:tbl>
      <w:tblPr>
        <w:tblW w:w="127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62"/>
        <w:gridCol w:w="1586"/>
        <w:gridCol w:w="1610"/>
        <w:gridCol w:w="1586"/>
        <w:gridCol w:w="2054"/>
        <w:gridCol w:w="2103"/>
        <w:gridCol w:w="12"/>
      </w:tblGrid>
      <w:tr w:rsidR="00237CBB" w14:paraId="61F155B8" w14:textId="77777777" w:rsidTr="00B74F6E">
        <w:trPr>
          <w:cantSplit/>
          <w:trHeight w:val="340"/>
        </w:trPr>
        <w:tc>
          <w:tcPr>
            <w:tcW w:w="127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915EDF" w14:textId="77777777" w:rsidR="00237CBB" w:rsidRDefault="00237CBB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Estimates</w:t>
            </w:r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237CBB" w14:paraId="3655694E" w14:textId="77777777" w:rsidTr="00B74F6E">
        <w:trPr>
          <w:gridAfter w:val="1"/>
          <w:wAfter w:w="11" w:type="dxa"/>
          <w:cantSplit/>
          <w:trHeight w:val="358"/>
        </w:trPr>
        <w:tc>
          <w:tcPr>
            <w:tcW w:w="376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2726357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Location</w:t>
            </w:r>
          </w:p>
        </w:tc>
        <w:tc>
          <w:tcPr>
            <w:tcW w:w="158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959BEDE" w14:textId="77777777" w:rsidR="00237CBB" w:rsidRDefault="00237CBB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</w:t>
            </w:r>
          </w:p>
        </w:tc>
        <w:tc>
          <w:tcPr>
            <w:tcW w:w="161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2FC48AF" w14:textId="77777777" w:rsidR="00237CBB" w:rsidRDefault="00237CBB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</w:t>
            </w:r>
          </w:p>
        </w:tc>
        <w:tc>
          <w:tcPr>
            <w:tcW w:w="158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37D19B3" w14:textId="77777777" w:rsidR="00237CBB" w:rsidRDefault="00237CBB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415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14F9D62" w14:textId="77777777" w:rsidR="00237CBB" w:rsidRDefault="00237CBB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</w:t>
            </w:r>
          </w:p>
        </w:tc>
      </w:tr>
      <w:tr w:rsidR="00237CBB" w14:paraId="100838E5" w14:textId="77777777" w:rsidTr="00B74F6E">
        <w:trPr>
          <w:gridAfter w:val="1"/>
          <w:wAfter w:w="12" w:type="dxa"/>
          <w:cantSplit/>
          <w:trHeight w:val="155"/>
        </w:trPr>
        <w:tc>
          <w:tcPr>
            <w:tcW w:w="376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B5B1BA" w14:textId="77777777" w:rsidR="00237CBB" w:rsidRDefault="00237CBB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58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66FDEA0" w14:textId="77777777" w:rsidR="00237CBB" w:rsidRDefault="00237CBB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1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CBC607D" w14:textId="77777777" w:rsidR="00237CBB" w:rsidRDefault="00237CBB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58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1CE765F" w14:textId="77777777" w:rsidR="00237CBB" w:rsidRDefault="00237CBB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20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A007FB" w14:textId="77777777" w:rsidR="00237CBB" w:rsidRDefault="00237CBB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 Bound</w:t>
            </w:r>
          </w:p>
        </w:tc>
        <w:tc>
          <w:tcPr>
            <w:tcW w:w="21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5F107C" w14:textId="77777777" w:rsidR="00237CBB" w:rsidRDefault="00237CBB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 Bound</w:t>
            </w:r>
          </w:p>
        </w:tc>
      </w:tr>
      <w:tr w:rsidR="00237CBB" w14:paraId="0D9F592F" w14:textId="77777777" w:rsidTr="00B74F6E">
        <w:trPr>
          <w:gridAfter w:val="1"/>
          <w:wAfter w:w="12" w:type="dxa"/>
          <w:cantSplit/>
          <w:trHeight w:val="358"/>
        </w:trPr>
        <w:tc>
          <w:tcPr>
            <w:tcW w:w="376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7B667C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58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176CD9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6.140</w:t>
            </w:r>
          </w:p>
        </w:tc>
        <w:tc>
          <w:tcPr>
            <w:tcW w:w="16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B7BDD1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.076</w:t>
            </w:r>
          </w:p>
        </w:tc>
        <w:tc>
          <w:tcPr>
            <w:tcW w:w="158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F9AD82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2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81F8A5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5.991</w:t>
            </w:r>
          </w:p>
        </w:tc>
        <w:tc>
          <w:tcPr>
            <w:tcW w:w="21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2C9010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6.289</w:t>
            </w:r>
          </w:p>
        </w:tc>
      </w:tr>
      <w:tr w:rsidR="00237CBB" w14:paraId="1E576C03" w14:textId="77777777" w:rsidTr="00B74F6E">
        <w:trPr>
          <w:gridAfter w:val="1"/>
          <w:wAfter w:w="12" w:type="dxa"/>
          <w:cantSplit/>
          <w:trHeight w:val="340"/>
        </w:trPr>
        <w:tc>
          <w:tcPr>
            <w:tcW w:w="37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2D095C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5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CCEB7C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5.853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72BE74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.033</w:t>
            </w:r>
          </w:p>
        </w:tc>
        <w:tc>
          <w:tcPr>
            <w:tcW w:w="15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0129C8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2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AC95A1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5.787</w:t>
            </w:r>
          </w:p>
        </w:tc>
        <w:tc>
          <w:tcPr>
            <w:tcW w:w="2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F50F43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5.918</w:t>
            </w:r>
          </w:p>
        </w:tc>
      </w:tr>
      <w:tr w:rsidR="00237CBB" w14:paraId="43074ECD" w14:textId="77777777" w:rsidTr="00B74F6E">
        <w:trPr>
          <w:gridAfter w:val="1"/>
          <w:wAfter w:w="12" w:type="dxa"/>
          <w:cantSplit/>
          <w:trHeight w:val="340"/>
        </w:trPr>
        <w:tc>
          <w:tcPr>
            <w:tcW w:w="37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D76D6F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5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8DF398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6.119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C6F7DE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.075</w:t>
            </w:r>
          </w:p>
        </w:tc>
        <w:tc>
          <w:tcPr>
            <w:tcW w:w="15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1FDDD6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2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8E1A95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5.971</w:t>
            </w:r>
          </w:p>
        </w:tc>
        <w:tc>
          <w:tcPr>
            <w:tcW w:w="2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9E96AE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6.267</w:t>
            </w:r>
          </w:p>
        </w:tc>
      </w:tr>
      <w:tr w:rsidR="00237CBB" w14:paraId="118C243F" w14:textId="77777777" w:rsidTr="00B74F6E">
        <w:trPr>
          <w:gridAfter w:val="1"/>
          <w:wAfter w:w="12" w:type="dxa"/>
          <w:cantSplit/>
          <w:trHeight w:val="358"/>
        </w:trPr>
        <w:tc>
          <w:tcPr>
            <w:tcW w:w="37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66F427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5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B1424D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6.233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495E69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.033</w:t>
            </w:r>
          </w:p>
        </w:tc>
        <w:tc>
          <w:tcPr>
            <w:tcW w:w="158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B7C533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2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151476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6.168</w:t>
            </w:r>
          </w:p>
        </w:tc>
        <w:tc>
          <w:tcPr>
            <w:tcW w:w="21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6BED206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6.298</w:t>
            </w:r>
          </w:p>
        </w:tc>
      </w:tr>
      <w:tr w:rsidR="00237CBB" w14:paraId="6B87B60E" w14:textId="77777777" w:rsidTr="00B74F6E">
        <w:trPr>
          <w:gridAfter w:val="1"/>
          <w:wAfter w:w="12" w:type="dxa"/>
          <w:cantSplit/>
          <w:trHeight w:val="340"/>
        </w:trPr>
        <w:tc>
          <w:tcPr>
            <w:tcW w:w="376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57464D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58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730C167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6.237</w:t>
            </w:r>
          </w:p>
        </w:tc>
        <w:tc>
          <w:tcPr>
            <w:tcW w:w="16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4786690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.077</w:t>
            </w:r>
          </w:p>
        </w:tc>
        <w:tc>
          <w:tcPr>
            <w:tcW w:w="15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A034322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2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A333843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6.085</w:t>
            </w:r>
          </w:p>
        </w:tc>
        <w:tc>
          <w:tcPr>
            <w:tcW w:w="21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A020BB3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6.389</w:t>
            </w:r>
          </w:p>
        </w:tc>
      </w:tr>
      <w:tr w:rsidR="00237CBB" w14:paraId="1347A576" w14:textId="77777777" w:rsidTr="00B74F6E">
        <w:trPr>
          <w:cantSplit/>
          <w:trHeight w:val="120"/>
        </w:trPr>
        <w:tc>
          <w:tcPr>
            <w:tcW w:w="127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023BB" w14:textId="11D0D733" w:rsidR="00237CBB" w:rsidRDefault="00237CBB" w:rsidP="00B74F6E">
            <w:pPr>
              <w:spacing w:line="320" w:lineRule="atLeast"/>
              <w:ind w:right="60"/>
              <w:rPr>
                <w:rFonts w:ascii="Arial" w:hAnsi="Arial" w:cs="Arial"/>
                <w:color w:val="010205"/>
              </w:rPr>
            </w:pPr>
          </w:p>
        </w:tc>
      </w:tr>
    </w:tbl>
    <w:p w14:paraId="1CFD2EE8" w14:textId="77777777" w:rsidR="00237CBB" w:rsidRDefault="00237CBB" w:rsidP="00237CBB">
      <w:pPr>
        <w:spacing w:line="400" w:lineRule="atLeast"/>
        <w:rPr>
          <w:rFonts w:ascii="Times New Roman" w:hAnsi="Times New Roman" w:cs="Times New Roman"/>
          <w:color w:val="auto"/>
        </w:rPr>
      </w:pPr>
    </w:p>
    <w:tbl>
      <w:tblPr>
        <w:tblW w:w="124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0"/>
        <w:gridCol w:w="597"/>
        <w:gridCol w:w="1375"/>
        <w:gridCol w:w="1072"/>
        <w:gridCol w:w="296"/>
        <w:gridCol w:w="1192"/>
        <w:gridCol w:w="176"/>
        <w:gridCol w:w="872"/>
        <w:gridCol w:w="1032"/>
        <w:gridCol w:w="1032"/>
        <w:gridCol w:w="1488"/>
        <w:gridCol w:w="1495"/>
      </w:tblGrid>
      <w:tr w:rsidR="00237CBB" w14:paraId="0A54F4AC" w14:textId="77777777" w:rsidTr="00B74F6E">
        <w:trPr>
          <w:cantSplit/>
          <w:trHeight w:val="285"/>
        </w:trPr>
        <w:tc>
          <w:tcPr>
            <w:tcW w:w="1247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FD4536" w14:textId="77777777" w:rsidR="00237CBB" w:rsidRDefault="00237CBB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 xml:space="preserve">Pairwise </w:t>
            </w:r>
            <w:proofErr w:type="spellStart"/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Comparisons</w:t>
            </w:r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237CBB" w14:paraId="749B5C4C" w14:textId="77777777" w:rsidTr="00B74F6E">
        <w:trPr>
          <w:cantSplit/>
          <w:trHeight w:val="546"/>
        </w:trPr>
        <w:tc>
          <w:tcPr>
            <w:tcW w:w="244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83B2BF8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(I) Location</w:t>
            </w:r>
          </w:p>
        </w:tc>
        <w:tc>
          <w:tcPr>
            <w:tcW w:w="244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112BFDC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(J) Location</w:t>
            </w:r>
          </w:p>
        </w:tc>
        <w:tc>
          <w:tcPr>
            <w:tcW w:w="1488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570AA7" w14:textId="77777777" w:rsidR="00237CBB" w:rsidRDefault="00237CBB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 Difference (I-J)</w:t>
            </w:r>
          </w:p>
        </w:tc>
        <w:tc>
          <w:tcPr>
            <w:tcW w:w="1048" w:type="dxa"/>
            <w:gridSpan w:val="2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1407732" w14:textId="77777777" w:rsidR="00237CBB" w:rsidRDefault="00237CBB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</w:t>
            </w:r>
          </w:p>
        </w:tc>
        <w:tc>
          <w:tcPr>
            <w:tcW w:w="103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1297A6E" w14:textId="77777777" w:rsidR="00237CBB" w:rsidRDefault="00237CBB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103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F4A8974" w14:textId="77777777" w:rsidR="00237CBB" w:rsidRDefault="00237CBB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>
              <w:rPr>
                <w:rFonts w:ascii="Arial" w:hAnsi="Arial" w:cs="Arial"/>
                <w:color w:val="264A60"/>
              </w:rPr>
              <w:t>Sig.</w:t>
            </w:r>
            <w:r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98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9881505" w14:textId="77777777" w:rsidR="00237CBB" w:rsidRDefault="00237CBB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 xml:space="preserve">95% Confidence Interval for </w:t>
            </w:r>
            <w:proofErr w:type="spellStart"/>
            <w:r>
              <w:rPr>
                <w:rFonts w:ascii="Arial" w:hAnsi="Arial" w:cs="Arial"/>
                <w:color w:val="264A60"/>
              </w:rPr>
              <w:t>Difference</w:t>
            </w:r>
            <w:r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237CBB" w14:paraId="74538CE7" w14:textId="77777777" w:rsidTr="00B74F6E">
        <w:trPr>
          <w:cantSplit/>
          <w:trHeight w:val="124"/>
        </w:trPr>
        <w:tc>
          <w:tcPr>
            <w:tcW w:w="24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730B6A4" w14:textId="77777777" w:rsidR="00237CBB" w:rsidRDefault="00237CBB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24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2DB5BC3" w14:textId="77777777" w:rsidR="00237CBB" w:rsidRDefault="00237CBB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88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45C2BCB" w14:textId="77777777" w:rsidR="00237CBB" w:rsidRDefault="00237CBB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48" w:type="dxa"/>
            <w:gridSpan w:val="2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F08F093" w14:textId="77777777" w:rsidR="00237CBB" w:rsidRDefault="00237CBB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020B79" w14:textId="77777777" w:rsidR="00237CBB" w:rsidRDefault="00237CBB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A7EF327" w14:textId="77777777" w:rsidR="00237CBB" w:rsidRDefault="00237CBB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4302FA" w14:textId="77777777" w:rsidR="00237CBB" w:rsidRDefault="00237CBB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 Bound</w:t>
            </w:r>
          </w:p>
        </w:tc>
        <w:tc>
          <w:tcPr>
            <w:tcW w:w="149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CD5E233" w14:textId="77777777" w:rsidR="00237CBB" w:rsidRDefault="00237CBB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 Bound</w:t>
            </w:r>
          </w:p>
        </w:tc>
      </w:tr>
      <w:tr w:rsidR="00237CBB" w14:paraId="19DE300E" w14:textId="77777777" w:rsidTr="00B74F6E">
        <w:trPr>
          <w:cantSplit/>
          <w:trHeight w:val="259"/>
        </w:trPr>
        <w:tc>
          <w:tcPr>
            <w:tcW w:w="2447" w:type="dxa"/>
            <w:gridSpan w:val="2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4516A9C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2447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73C3B5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88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27B2D9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.288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48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04FC3C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.083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4D6CA1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4D265E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.006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C5C1BB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85267E">
              <w:rPr>
                <w:rFonts w:ascii="Arial" w:hAnsi="Arial" w:cs="Arial"/>
                <w:color w:val="010205"/>
              </w:rPr>
              <w:t>.053</w:t>
            </w:r>
          </w:p>
        </w:tc>
        <w:tc>
          <w:tcPr>
            <w:tcW w:w="149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2A61E1D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.522</w:t>
            </w:r>
          </w:p>
        </w:tc>
      </w:tr>
      <w:tr w:rsidR="00237CBB" w14:paraId="208E61F0" w14:textId="77777777" w:rsidTr="00B74F6E">
        <w:trPr>
          <w:cantSplit/>
          <w:trHeight w:val="124"/>
        </w:trPr>
        <w:tc>
          <w:tcPr>
            <w:tcW w:w="2447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BE643AD" w14:textId="77777777" w:rsidR="00237CBB" w:rsidRDefault="00237CBB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4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BF45B3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8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E1B5A1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.022</w:t>
            </w:r>
          </w:p>
        </w:tc>
        <w:tc>
          <w:tcPr>
            <w:tcW w:w="104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018D8D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.106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A00635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1AEAA2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1.000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A8185A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85267E">
              <w:rPr>
                <w:rFonts w:ascii="Arial" w:hAnsi="Arial" w:cs="Arial"/>
                <w:color w:val="010205"/>
              </w:rPr>
              <w:t>-.281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BBB03D3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.324</w:t>
            </w:r>
          </w:p>
        </w:tc>
      </w:tr>
      <w:tr w:rsidR="00237CBB" w14:paraId="65D19426" w14:textId="77777777" w:rsidTr="00B74F6E">
        <w:trPr>
          <w:cantSplit/>
          <w:trHeight w:val="124"/>
        </w:trPr>
        <w:tc>
          <w:tcPr>
            <w:tcW w:w="2447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14FF514" w14:textId="77777777" w:rsidR="00237CBB" w:rsidRDefault="00237CBB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4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79BF48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8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ABFDC8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-.093</w:t>
            </w:r>
          </w:p>
        </w:tc>
        <w:tc>
          <w:tcPr>
            <w:tcW w:w="104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33A637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.082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7C6D89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830DA4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1.000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AF237F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85267E">
              <w:rPr>
                <w:rFonts w:ascii="Arial" w:hAnsi="Arial" w:cs="Arial"/>
                <w:color w:val="010205"/>
              </w:rPr>
              <w:t>-.327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F18D95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.141</w:t>
            </w:r>
          </w:p>
        </w:tc>
      </w:tr>
      <w:tr w:rsidR="00237CBB" w14:paraId="1D2A1DD2" w14:textId="77777777" w:rsidTr="00B74F6E">
        <w:trPr>
          <w:cantSplit/>
          <w:trHeight w:val="124"/>
        </w:trPr>
        <w:tc>
          <w:tcPr>
            <w:tcW w:w="2447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42D5BEF" w14:textId="77777777" w:rsidR="00237CBB" w:rsidRDefault="00237CBB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47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2CA967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8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B6BBC7F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-.096</w:t>
            </w:r>
          </w:p>
        </w:tc>
        <w:tc>
          <w:tcPr>
            <w:tcW w:w="1048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F2B1314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.108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287AFEB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A74B96A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1.000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AF9F8D7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85267E">
              <w:rPr>
                <w:rFonts w:ascii="Arial" w:hAnsi="Arial" w:cs="Arial"/>
                <w:color w:val="010205"/>
              </w:rPr>
              <w:t>-.403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2CC2812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.210</w:t>
            </w:r>
          </w:p>
        </w:tc>
      </w:tr>
      <w:tr w:rsidR="00237CBB" w14:paraId="6B86B9F0" w14:textId="77777777" w:rsidTr="00B74F6E">
        <w:trPr>
          <w:cantSplit/>
          <w:trHeight w:val="285"/>
        </w:trPr>
        <w:tc>
          <w:tcPr>
            <w:tcW w:w="244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C6CEB0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244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F42821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8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B44CEF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-.288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4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F84995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.083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2BD462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7FAC29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.006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FC84B3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85267E">
              <w:rPr>
                <w:rFonts w:ascii="Arial" w:hAnsi="Arial" w:cs="Arial"/>
                <w:color w:val="010205"/>
              </w:rPr>
              <w:t>-.522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7B9EC4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-.053</w:t>
            </w:r>
          </w:p>
        </w:tc>
      </w:tr>
      <w:tr w:rsidR="00237CBB" w14:paraId="424CF0A4" w14:textId="77777777" w:rsidTr="00B74F6E">
        <w:trPr>
          <w:cantSplit/>
          <w:trHeight w:val="124"/>
        </w:trPr>
        <w:tc>
          <w:tcPr>
            <w:tcW w:w="244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982C3E" w14:textId="77777777" w:rsidR="00237CBB" w:rsidRDefault="00237CBB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4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E60A56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8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27477A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-.266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4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EE030A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.082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F769CE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A2CF24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.014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F1609D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85267E">
              <w:rPr>
                <w:rFonts w:ascii="Arial" w:hAnsi="Arial" w:cs="Arial"/>
                <w:color w:val="010205"/>
              </w:rPr>
              <w:t>-.499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1413EA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-.033</w:t>
            </w:r>
          </w:p>
        </w:tc>
      </w:tr>
      <w:tr w:rsidR="00237CBB" w14:paraId="3C942DEF" w14:textId="77777777" w:rsidTr="00B74F6E">
        <w:trPr>
          <w:cantSplit/>
          <w:trHeight w:val="124"/>
        </w:trPr>
        <w:tc>
          <w:tcPr>
            <w:tcW w:w="244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B8AE5A" w14:textId="77777777" w:rsidR="00237CBB" w:rsidRDefault="00237CBB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4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058650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8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FEA02E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-.380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4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53B497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.047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43E152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27BFD0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&lt;.001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F64ACE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85267E">
              <w:rPr>
                <w:rFonts w:ascii="Arial" w:hAnsi="Arial" w:cs="Arial"/>
                <w:color w:val="010205"/>
              </w:rPr>
              <w:t>-.513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A09C2C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-.248</w:t>
            </w:r>
          </w:p>
        </w:tc>
      </w:tr>
      <w:tr w:rsidR="00237CBB" w14:paraId="00547587" w14:textId="77777777" w:rsidTr="00B74F6E">
        <w:trPr>
          <w:cantSplit/>
          <w:trHeight w:val="124"/>
        </w:trPr>
        <w:tc>
          <w:tcPr>
            <w:tcW w:w="244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B2FD86" w14:textId="77777777" w:rsidR="00237CBB" w:rsidRDefault="00237CBB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47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B4AD09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8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A5F0450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-.384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48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A356D4C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EAEB661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F9782CC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&lt;.001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281CAF7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85267E">
              <w:rPr>
                <w:rFonts w:ascii="Arial" w:hAnsi="Arial" w:cs="Arial"/>
                <w:color w:val="010205"/>
              </w:rPr>
              <w:t>-.622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8542D23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-.146</w:t>
            </w:r>
          </w:p>
        </w:tc>
      </w:tr>
      <w:tr w:rsidR="00237CBB" w14:paraId="607469CF" w14:textId="77777777" w:rsidTr="00B74F6E">
        <w:trPr>
          <w:cantSplit/>
          <w:trHeight w:val="259"/>
        </w:trPr>
        <w:tc>
          <w:tcPr>
            <w:tcW w:w="244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2D7F67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lastRenderedPageBreak/>
              <w:t>Northern Red Sea</w:t>
            </w:r>
          </w:p>
        </w:tc>
        <w:tc>
          <w:tcPr>
            <w:tcW w:w="244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7D7793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8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610C82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-.022</w:t>
            </w:r>
          </w:p>
        </w:tc>
        <w:tc>
          <w:tcPr>
            <w:tcW w:w="104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29A35B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.106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6CA284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A36E3A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1.000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C8A3D3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85267E">
              <w:rPr>
                <w:rFonts w:ascii="Arial" w:hAnsi="Arial" w:cs="Arial"/>
                <w:color w:val="010205"/>
              </w:rPr>
              <w:t>-.324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41C020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.281</w:t>
            </w:r>
          </w:p>
        </w:tc>
      </w:tr>
      <w:tr w:rsidR="00237CBB" w14:paraId="6552E1CA" w14:textId="77777777" w:rsidTr="00B74F6E">
        <w:trPr>
          <w:cantSplit/>
          <w:trHeight w:val="124"/>
        </w:trPr>
        <w:tc>
          <w:tcPr>
            <w:tcW w:w="244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0C1066" w14:textId="77777777" w:rsidR="00237CBB" w:rsidRDefault="00237CBB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4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DE0FF8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8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175AC3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.266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4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01B120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.082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F4F1A4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E6F254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.014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EB3A83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.033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307DB2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.499</w:t>
            </w:r>
          </w:p>
        </w:tc>
      </w:tr>
      <w:tr w:rsidR="00237CBB" w14:paraId="2314FEE9" w14:textId="77777777" w:rsidTr="00B74F6E">
        <w:trPr>
          <w:cantSplit/>
          <w:trHeight w:val="124"/>
        </w:trPr>
        <w:tc>
          <w:tcPr>
            <w:tcW w:w="244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ACF134" w14:textId="77777777" w:rsidR="00237CBB" w:rsidRDefault="00237CBB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4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AE242C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8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AE5C04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-.114</w:t>
            </w:r>
          </w:p>
        </w:tc>
        <w:tc>
          <w:tcPr>
            <w:tcW w:w="104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0CC97D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.082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9AA30D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6E1BC4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1.000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2BF337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-.347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B1E43A0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.118</w:t>
            </w:r>
          </w:p>
        </w:tc>
      </w:tr>
      <w:tr w:rsidR="00237CBB" w14:paraId="6C9BE3D3" w14:textId="77777777" w:rsidTr="00B74F6E">
        <w:trPr>
          <w:cantSplit/>
          <w:trHeight w:val="124"/>
        </w:trPr>
        <w:tc>
          <w:tcPr>
            <w:tcW w:w="244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83E371" w14:textId="77777777" w:rsidR="00237CBB" w:rsidRDefault="00237CBB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47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B96C1A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8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974D345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-.118</w:t>
            </w:r>
          </w:p>
        </w:tc>
        <w:tc>
          <w:tcPr>
            <w:tcW w:w="1048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1D9F641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.107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1C8DC93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1C2DFC0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1.000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C0E9566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-.423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686634B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.187</w:t>
            </w:r>
          </w:p>
        </w:tc>
      </w:tr>
      <w:tr w:rsidR="00237CBB" w14:paraId="06012323" w14:textId="77777777" w:rsidTr="00B74F6E">
        <w:trPr>
          <w:cantSplit/>
          <w:trHeight w:val="259"/>
        </w:trPr>
        <w:tc>
          <w:tcPr>
            <w:tcW w:w="2447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7FFC9B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244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0A8FF6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8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41BF69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.093</w:t>
            </w:r>
          </w:p>
        </w:tc>
        <w:tc>
          <w:tcPr>
            <w:tcW w:w="104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590054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.082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6E608C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7AA004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1.000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59AC65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-.141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376A98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.327</w:t>
            </w:r>
          </w:p>
        </w:tc>
      </w:tr>
      <w:tr w:rsidR="00237CBB" w14:paraId="14A95686" w14:textId="77777777" w:rsidTr="00B74F6E">
        <w:trPr>
          <w:cantSplit/>
          <w:trHeight w:val="124"/>
        </w:trPr>
        <w:tc>
          <w:tcPr>
            <w:tcW w:w="244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ADA7FD" w14:textId="77777777" w:rsidR="00237CBB" w:rsidRDefault="00237CBB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4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12908B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8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3FF33E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.380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4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638E0E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.047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4D84BC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E9C503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&lt;.001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37DE14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.248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B4F84DF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.513</w:t>
            </w:r>
          </w:p>
        </w:tc>
      </w:tr>
      <w:tr w:rsidR="00237CBB" w14:paraId="555ED362" w14:textId="77777777" w:rsidTr="00B74F6E">
        <w:trPr>
          <w:cantSplit/>
          <w:trHeight w:val="124"/>
        </w:trPr>
        <w:tc>
          <w:tcPr>
            <w:tcW w:w="244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6921A8" w14:textId="77777777" w:rsidR="00237CBB" w:rsidRDefault="00237CBB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4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3CEEBE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8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9FB828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.114</w:t>
            </w:r>
          </w:p>
        </w:tc>
        <w:tc>
          <w:tcPr>
            <w:tcW w:w="104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6894CC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.082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212DC7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E5F2B3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1.000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9C9AD7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-.118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ECED78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.347</w:t>
            </w:r>
          </w:p>
        </w:tc>
      </w:tr>
      <w:tr w:rsidR="00237CBB" w14:paraId="65FE9788" w14:textId="77777777" w:rsidTr="00B74F6E">
        <w:trPr>
          <w:cantSplit/>
          <w:trHeight w:val="124"/>
        </w:trPr>
        <w:tc>
          <w:tcPr>
            <w:tcW w:w="2447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E038AF" w14:textId="77777777" w:rsidR="00237CBB" w:rsidRDefault="00237CBB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47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EB6280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88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E2E8292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-.004</w:t>
            </w:r>
          </w:p>
        </w:tc>
        <w:tc>
          <w:tcPr>
            <w:tcW w:w="1048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953EC1E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395F38B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AAD019F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1.000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A2420B5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-.241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7078178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.234</w:t>
            </w:r>
          </w:p>
        </w:tc>
      </w:tr>
      <w:tr w:rsidR="00237CBB" w14:paraId="43DA4B81" w14:textId="77777777" w:rsidTr="00B74F6E">
        <w:trPr>
          <w:cantSplit/>
          <w:trHeight w:val="285"/>
        </w:trPr>
        <w:tc>
          <w:tcPr>
            <w:tcW w:w="2447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082C6C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244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9D1A48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8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05F71F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.096</w:t>
            </w:r>
          </w:p>
        </w:tc>
        <w:tc>
          <w:tcPr>
            <w:tcW w:w="104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E65E98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.108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C7AA4A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DC8DC9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1.000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382023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-.210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235C52D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.403</w:t>
            </w:r>
          </w:p>
        </w:tc>
      </w:tr>
      <w:tr w:rsidR="00237CBB" w14:paraId="5864C2DA" w14:textId="77777777" w:rsidTr="00B74F6E">
        <w:trPr>
          <w:cantSplit/>
          <w:trHeight w:val="124"/>
        </w:trPr>
        <w:tc>
          <w:tcPr>
            <w:tcW w:w="2447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8F6CE1" w14:textId="77777777" w:rsidR="00237CBB" w:rsidRDefault="00237CBB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4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50C57D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8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B50668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.384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4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C38DE2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270998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A7D4AC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&lt;.001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96BD20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.146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4E24B04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.622</w:t>
            </w:r>
          </w:p>
        </w:tc>
      </w:tr>
      <w:tr w:rsidR="00237CBB" w14:paraId="2DAAC091" w14:textId="77777777" w:rsidTr="00B74F6E">
        <w:trPr>
          <w:cantSplit/>
          <w:trHeight w:val="124"/>
        </w:trPr>
        <w:tc>
          <w:tcPr>
            <w:tcW w:w="2447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93FC57" w14:textId="77777777" w:rsidR="00237CBB" w:rsidRDefault="00237CBB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47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445299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8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218BE1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.118</w:t>
            </w:r>
          </w:p>
        </w:tc>
        <w:tc>
          <w:tcPr>
            <w:tcW w:w="104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FFF779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.107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C5DAC3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6643C8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1.000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431A70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-.187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59F8CF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.423</w:t>
            </w:r>
          </w:p>
        </w:tc>
      </w:tr>
      <w:tr w:rsidR="00237CBB" w14:paraId="3B87652F" w14:textId="77777777" w:rsidTr="00B74F6E">
        <w:trPr>
          <w:cantSplit/>
          <w:trHeight w:val="124"/>
        </w:trPr>
        <w:tc>
          <w:tcPr>
            <w:tcW w:w="2447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AA4A54" w14:textId="77777777" w:rsidR="00237CBB" w:rsidRDefault="00237CBB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447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F22F37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8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30A1B63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.004</w:t>
            </w:r>
          </w:p>
        </w:tc>
        <w:tc>
          <w:tcPr>
            <w:tcW w:w="104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5C9669A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A720049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281AEEF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1.000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420EC6D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-.234</w:t>
            </w:r>
          </w:p>
        </w:tc>
        <w:tc>
          <w:tcPr>
            <w:tcW w:w="149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E1AF721" w14:textId="77777777" w:rsidR="00237CBB" w:rsidRPr="0085267E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85267E">
              <w:rPr>
                <w:rFonts w:ascii="Arial" w:hAnsi="Arial" w:cs="Arial"/>
                <w:color w:val="010205"/>
                <w:highlight w:val="yellow"/>
              </w:rPr>
              <w:t>.241</w:t>
            </w:r>
          </w:p>
        </w:tc>
      </w:tr>
      <w:tr w:rsidR="00237CBB" w14:paraId="7474346B" w14:textId="77777777" w:rsidTr="00B74F6E">
        <w:trPr>
          <w:cantSplit/>
          <w:trHeight w:val="259"/>
        </w:trPr>
        <w:tc>
          <w:tcPr>
            <w:tcW w:w="1247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19EC1" w14:textId="77777777" w:rsidR="00237CBB" w:rsidRPr="00B74F6E" w:rsidRDefault="00237CBB" w:rsidP="00B74F6E">
            <w:pPr>
              <w:ind w:left="60" w:right="60"/>
              <w:rPr>
                <w:rFonts w:ascii="Arial" w:hAnsi="Arial" w:cs="Arial"/>
                <w:color w:val="010205"/>
                <w:sz w:val="11"/>
                <w:szCs w:val="11"/>
              </w:rPr>
            </w:pPr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Based on estimated marginal means</w:t>
            </w:r>
          </w:p>
        </w:tc>
      </w:tr>
      <w:tr w:rsidR="00237CBB" w14:paraId="459EF12C" w14:textId="77777777" w:rsidTr="00B74F6E">
        <w:trPr>
          <w:cantSplit/>
          <w:trHeight w:val="285"/>
        </w:trPr>
        <w:tc>
          <w:tcPr>
            <w:tcW w:w="1247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BD2B3" w14:textId="77777777" w:rsidR="00237CBB" w:rsidRPr="00B74F6E" w:rsidRDefault="00237CBB" w:rsidP="00B74F6E">
            <w:pPr>
              <w:ind w:left="60" w:right="60"/>
              <w:rPr>
                <w:rFonts w:ascii="Arial" w:hAnsi="Arial" w:cs="Arial"/>
                <w:color w:val="010205"/>
                <w:sz w:val="11"/>
                <w:szCs w:val="11"/>
              </w:rPr>
            </w:pPr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*. The mean difference is significant at the .05 level.</w:t>
            </w:r>
          </w:p>
        </w:tc>
      </w:tr>
      <w:tr w:rsidR="00237CBB" w14:paraId="24A0D77D" w14:textId="77777777" w:rsidTr="00B74F6E">
        <w:trPr>
          <w:cantSplit/>
          <w:trHeight w:val="259"/>
        </w:trPr>
        <w:tc>
          <w:tcPr>
            <w:tcW w:w="1247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6FE25" w14:textId="77777777" w:rsidR="00237CBB" w:rsidRPr="00B74F6E" w:rsidRDefault="00237CBB" w:rsidP="00B74F6E">
            <w:pPr>
              <w:ind w:left="60" w:right="60"/>
              <w:rPr>
                <w:rFonts w:ascii="Arial" w:hAnsi="Arial" w:cs="Arial"/>
                <w:color w:val="010205"/>
                <w:sz w:val="11"/>
                <w:szCs w:val="11"/>
              </w:rPr>
            </w:pPr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 xml:space="preserve">a. Dependent Variable: </w:t>
            </w:r>
            <w:proofErr w:type="spellStart"/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Observed_richness_ln</w:t>
            </w:r>
            <w:proofErr w:type="spellEnd"/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.</w:t>
            </w:r>
          </w:p>
        </w:tc>
      </w:tr>
      <w:tr w:rsidR="00237CBB" w14:paraId="0F721BC5" w14:textId="77777777" w:rsidTr="00B74F6E">
        <w:trPr>
          <w:cantSplit/>
          <w:trHeight w:val="285"/>
        </w:trPr>
        <w:tc>
          <w:tcPr>
            <w:tcW w:w="1247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7AE9A" w14:textId="77777777" w:rsidR="00237CBB" w:rsidRPr="00B74F6E" w:rsidRDefault="00237CBB" w:rsidP="00B74F6E">
            <w:pPr>
              <w:ind w:left="60" w:right="60"/>
              <w:rPr>
                <w:rFonts w:ascii="Arial" w:hAnsi="Arial" w:cs="Arial"/>
                <w:color w:val="010205"/>
                <w:sz w:val="11"/>
                <w:szCs w:val="11"/>
              </w:rPr>
            </w:pPr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c. Adjustment for multiple comparisons: Bonferroni.</w:t>
            </w:r>
          </w:p>
        </w:tc>
      </w:tr>
      <w:tr w:rsidR="00237CBB" w14:paraId="194F6051" w14:textId="77777777" w:rsidTr="00B74F6E">
        <w:trPr>
          <w:gridAfter w:val="5"/>
          <w:wAfter w:w="5919" w:type="dxa"/>
          <w:cantSplit/>
        </w:trPr>
        <w:tc>
          <w:tcPr>
            <w:tcW w:w="6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2270D4" w14:textId="77777777" w:rsidR="00237CBB" w:rsidRDefault="00237CBB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 xml:space="preserve">Univariate </w:t>
            </w:r>
            <w:proofErr w:type="spellStart"/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Tests</w:t>
            </w:r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237CBB" w14:paraId="229DAEF4" w14:textId="77777777" w:rsidTr="00B74F6E">
        <w:trPr>
          <w:gridAfter w:val="5"/>
          <w:wAfter w:w="5919" w:type="dxa"/>
          <w:cantSplit/>
        </w:trPr>
        <w:tc>
          <w:tcPr>
            <w:tcW w:w="185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2EBB1A" w14:textId="77777777" w:rsidR="00237CBB" w:rsidRDefault="00237CBB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Numerator df</w:t>
            </w:r>
          </w:p>
        </w:tc>
        <w:tc>
          <w:tcPr>
            <w:tcW w:w="1972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CC8659" w14:textId="77777777" w:rsidR="00237CBB" w:rsidRDefault="00237CBB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Denominator df</w:t>
            </w:r>
          </w:p>
        </w:tc>
        <w:tc>
          <w:tcPr>
            <w:tcW w:w="1368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4ADD20" w14:textId="77777777" w:rsidR="00237CBB" w:rsidRDefault="00237CBB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368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C11D178" w14:textId="77777777" w:rsidR="00237CBB" w:rsidRDefault="00237CBB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37CBB" w14:paraId="12C88618" w14:textId="77777777" w:rsidTr="00B74F6E">
        <w:trPr>
          <w:gridAfter w:val="5"/>
          <w:wAfter w:w="5919" w:type="dxa"/>
          <w:cantSplit/>
        </w:trPr>
        <w:tc>
          <w:tcPr>
            <w:tcW w:w="185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64D8FA0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1972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88B9D74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368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F244B0C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18.297</w:t>
            </w:r>
          </w:p>
        </w:tc>
        <w:tc>
          <w:tcPr>
            <w:tcW w:w="1368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E5FF862" w14:textId="77777777" w:rsidR="00237CBB" w:rsidRDefault="00237CB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&lt;.001</w:t>
            </w:r>
          </w:p>
        </w:tc>
      </w:tr>
      <w:tr w:rsidR="00237CBB" w14:paraId="2275C182" w14:textId="77777777" w:rsidTr="00B74F6E">
        <w:trPr>
          <w:gridAfter w:val="5"/>
          <w:wAfter w:w="5919" w:type="dxa"/>
          <w:cantSplit/>
        </w:trPr>
        <w:tc>
          <w:tcPr>
            <w:tcW w:w="6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D0CEE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The F tests the effect of Location. This test is based on the linearly independent pairwise comparisons among the estimated marginal means.</w:t>
            </w:r>
          </w:p>
        </w:tc>
      </w:tr>
      <w:tr w:rsidR="00237CBB" w14:paraId="3A618145" w14:textId="77777777" w:rsidTr="00B74F6E">
        <w:trPr>
          <w:gridAfter w:val="5"/>
          <w:wAfter w:w="5919" w:type="dxa"/>
          <w:cantSplit/>
        </w:trPr>
        <w:tc>
          <w:tcPr>
            <w:tcW w:w="655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D50CD" w14:textId="77777777" w:rsidR="00237CBB" w:rsidRDefault="00237CBB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 xml:space="preserve">a. Dependent Variable: </w:t>
            </w:r>
            <w:proofErr w:type="spellStart"/>
            <w:r>
              <w:rPr>
                <w:rFonts w:ascii="Arial" w:hAnsi="Arial" w:cs="Arial"/>
                <w:color w:val="010205"/>
              </w:rPr>
              <w:t>Observed_richness_ln</w:t>
            </w:r>
            <w:proofErr w:type="spellEnd"/>
            <w:r>
              <w:rPr>
                <w:rFonts w:ascii="Arial" w:hAnsi="Arial" w:cs="Arial"/>
                <w:color w:val="010205"/>
              </w:rPr>
              <w:t>.</w:t>
            </w:r>
          </w:p>
        </w:tc>
      </w:tr>
    </w:tbl>
    <w:p w14:paraId="58204194" w14:textId="4A9F1441" w:rsidR="0035422E" w:rsidRPr="00B74F6E" w:rsidRDefault="00B74F6E" w:rsidP="00B74F6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Supplementary Table 7</w:t>
      </w:r>
      <w:r>
        <w:rPr>
          <w:rFonts w:ascii="Arial" w:hAnsi="Arial" w:cs="Arial"/>
          <w:b/>
          <w:bCs/>
          <w:sz w:val="28"/>
          <w:szCs w:val="28"/>
        </w:rPr>
        <w:t>b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2"/>
          <w:szCs w:val="22"/>
        </w:rPr>
        <w:t xml:space="preserve">Significant effects </w:t>
      </w:r>
      <w:r>
        <w:rPr>
          <w:rFonts w:ascii="Arial" w:hAnsi="Arial" w:cs="Arial"/>
          <w:b/>
          <w:bCs/>
          <w:sz w:val="22"/>
          <w:szCs w:val="22"/>
        </w:rPr>
        <w:t xml:space="preserve">of Location </w:t>
      </w:r>
      <w:r>
        <w:rPr>
          <w:rFonts w:ascii="Arial" w:hAnsi="Arial" w:cs="Arial"/>
          <w:b/>
          <w:bCs/>
          <w:sz w:val="22"/>
          <w:szCs w:val="22"/>
        </w:rPr>
        <w:t xml:space="preserve">on </w:t>
      </w:r>
      <w:r>
        <w:rPr>
          <w:rFonts w:ascii="Arial" w:hAnsi="Arial" w:cs="Arial"/>
          <w:b/>
          <w:bCs/>
          <w:sz w:val="22"/>
          <w:szCs w:val="22"/>
        </w:rPr>
        <w:t>ACE Index</w:t>
      </w:r>
    </w:p>
    <w:tbl>
      <w:tblPr>
        <w:tblW w:w="134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2"/>
        <w:gridCol w:w="723"/>
        <w:gridCol w:w="1417"/>
        <w:gridCol w:w="493"/>
        <w:gridCol w:w="944"/>
        <w:gridCol w:w="658"/>
        <w:gridCol w:w="758"/>
        <w:gridCol w:w="369"/>
        <w:gridCol w:w="1111"/>
        <w:gridCol w:w="353"/>
        <w:gridCol w:w="758"/>
        <w:gridCol w:w="1116"/>
        <w:gridCol w:w="486"/>
        <w:gridCol w:w="1603"/>
        <w:gridCol w:w="6"/>
      </w:tblGrid>
      <w:tr w:rsidR="0035422E" w14:paraId="2C7965FD" w14:textId="77777777" w:rsidTr="00B74F6E">
        <w:trPr>
          <w:gridAfter w:val="3"/>
          <w:wAfter w:w="2095" w:type="dxa"/>
          <w:cantSplit/>
        </w:trPr>
        <w:tc>
          <w:tcPr>
            <w:tcW w:w="1133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80B3AA" w14:textId="77777777" w:rsidR="0035422E" w:rsidRDefault="0035422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Estimates</w:t>
            </w:r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35422E" w14:paraId="2F1848AA" w14:textId="77777777" w:rsidTr="00B74F6E">
        <w:trPr>
          <w:gridAfter w:val="3"/>
          <w:wAfter w:w="2095" w:type="dxa"/>
          <w:cantSplit/>
        </w:trPr>
        <w:tc>
          <w:tcPr>
            <w:tcW w:w="335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84A5D99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Location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7F58362" w14:textId="77777777" w:rsidR="0035422E" w:rsidRDefault="0035422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</w:t>
            </w:r>
          </w:p>
        </w:tc>
        <w:tc>
          <w:tcPr>
            <w:tcW w:w="1437" w:type="dxa"/>
            <w:gridSpan w:val="2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0BE2769" w14:textId="77777777" w:rsidR="0035422E" w:rsidRDefault="0035422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</w:t>
            </w:r>
          </w:p>
        </w:tc>
        <w:tc>
          <w:tcPr>
            <w:tcW w:w="1416" w:type="dxa"/>
            <w:gridSpan w:val="2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FAB4B2" w14:textId="77777777" w:rsidR="0035422E" w:rsidRDefault="0035422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3707" w:type="dxa"/>
            <w:gridSpan w:val="5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1F2EA6E" w14:textId="77777777" w:rsidR="0035422E" w:rsidRDefault="0035422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</w:t>
            </w:r>
          </w:p>
        </w:tc>
      </w:tr>
      <w:tr w:rsidR="0035422E" w14:paraId="3B2931D5" w14:textId="77777777" w:rsidTr="00B74F6E">
        <w:trPr>
          <w:gridAfter w:val="3"/>
          <w:wAfter w:w="2095" w:type="dxa"/>
          <w:cantSplit/>
        </w:trPr>
        <w:tc>
          <w:tcPr>
            <w:tcW w:w="335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1A87F44" w14:textId="77777777" w:rsidR="0035422E" w:rsidRDefault="0035422E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82747EB" w14:textId="77777777" w:rsidR="0035422E" w:rsidRDefault="0035422E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37" w:type="dxa"/>
            <w:gridSpan w:val="2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5FED1A6" w14:textId="77777777" w:rsidR="0035422E" w:rsidRDefault="0035422E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16" w:type="dxa"/>
            <w:gridSpan w:val="2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BBD8786" w14:textId="77777777" w:rsidR="0035422E" w:rsidRDefault="0035422E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833" w:type="dxa"/>
            <w:gridSpan w:val="3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04FEB0" w14:textId="77777777" w:rsidR="0035422E" w:rsidRDefault="0035422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 Bound</w:t>
            </w:r>
          </w:p>
        </w:tc>
        <w:tc>
          <w:tcPr>
            <w:tcW w:w="1874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AB8C10" w14:textId="77777777" w:rsidR="0035422E" w:rsidRDefault="0035422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 Bound</w:t>
            </w:r>
          </w:p>
        </w:tc>
      </w:tr>
      <w:tr w:rsidR="0035422E" w14:paraId="4077EC58" w14:textId="77777777" w:rsidTr="00B74F6E">
        <w:trPr>
          <w:gridAfter w:val="3"/>
          <w:wAfter w:w="2095" w:type="dxa"/>
          <w:cantSplit/>
        </w:trPr>
        <w:tc>
          <w:tcPr>
            <w:tcW w:w="3355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69810F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88FDA3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6.216</w:t>
            </w:r>
          </w:p>
        </w:tc>
        <w:tc>
          <w:tcPr>
            <w:tcW w:w="1437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76F9E2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.062</w:t>
            </w:r>
          </w:p>
        </w:tc>
        <w:tc>
          <w:tcPr>
            <w:tcW w:w="1416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5D1843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</w:t>
            </w:r>
          </w:p>
        </w:tc>
        <w:tc>
          <w:tcPr>
            <w:tcW w:w="1833" w:type="dxa"/>
            <w:gridSpan w:val="3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788EEB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6.094</w:t>
            </w:r>
          </w:p>
        </w:tc>
        <w:tc>
          <w:tcPr>
            <w:tcW w:w="1874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0F9947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6.337</w:t>
            </w:r>
          </w:p>
        </w:tc>
      </w:tr>
      <w:tr w:rsidR="0035422E" w14:paraId="203F86FE" w14:textId="77777777" w:rsidTr="00B74F6E">
        <w:trPr>
          <w:gridAfter w:val="3"/>
          <w:wAfter w:w="2095" w:type="dxa"/>
          <w:cantSplit/>
        </w:trPr>
        <w:tc>
          <w:tcPr>
            <w:tcW w:w="335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B2C49C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2D69F2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5.958</w:t>
            </w:r>
          </w:p>
        </w:tc>
        <w:tc>
          <w:tcPr>
            <w:tcW w:w="143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461127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.029</w:t>
            </w:r>
          </w:p>
        </w:tc>
        <w:tc>
          <w:tcPr>
            <w:tcW w:w="141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0CCD66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</w:t>
            </w:r>
          </w:p>
        </w:tc>
        <w:tc>
          <w:tcPr>
            <w:tcW w:w="1833" w:type="dxa"/>
            <w:gridSpan w:val="3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309FCB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5.900</w:t>
            </w:r>
          </w:p>
        </w:tc>
        <w:tc>
          <w:tcPr>
            <w:tcW w:w="187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6EEB24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6.016</w:t>
            </w:r>
          </w:p>
        </w:tc>
      </w:tr>
      <w:tr w:rsidR="0035422E" w14:paraId="1A8963A2" w14:textId="77777777" w:rsidTr="00B74F6E">
        <w:trPr>
          <w:gridAfter w:val="3"/>
          <w:wAfter w:w="2095" w:type="dxa"/>
          <w:cantSplit/>
        </w:trPr>
        <w:tc>
          <w:tcPr>
            <w:tcW w:w="335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2A909F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FAEF24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6.173</w:t>
            </w:r>
          </w:p>
        </w:tc>
        <w:tc>
          <w:tcPr>
            <w:tcW w:w="143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B50794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.061</w:t>
            </w:r>
          </w:p>
        </w:tc>
        <w:tc>
          <w:tcPr>
            <w:tcW w:w="141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F087E4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</w:t>
            </w:r>
          </w:p>
        </w:tc>
        <w:tc>
          <w:tcPr>
            <w:tcW w:w="1833" w:type="dxa"/>
            <w:gridSpan w:val="3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9A0879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6.052</w:t>
            </w:r>
          </w:p>
        </w:tc>
        <w:tc>
          <w:tcPr>
            <w:tcW w:w="187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43F136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6.294</w:t>
            </w:r>
          </w:p>
        </w:tc>
      </w:tr>
      <w:tr w:rsidR="0035422E" w14:paraId="74D1D588" w14:textId="77777777" w:rsidTr="00B74F6E">
        <w:trPr>
          <w:gridAfter w:val="3"/>
          <w:wAfter w:w="2095" w:type="dxa"/>
          <w:cantSplit/>
        </w:trPr>
        <w:tc>
          <w:tcPr>
            <w:tcW w:w="335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C00E7A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F822E2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6.275</w:t>
            </w:r>
          </w:p>
        </w:tc>
        <w:tc>
          <w:tcPr>
            <w:tcW w:w="143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5EF34B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.027</w:t>
            </w:r>
          </w:p>
        </w:tc>
        <w:tc>
          <w:tcPr>
            <w:tcW w:w="141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A8711E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</w:t>
            </w:r>
          </w:p>
        </w:tc>
        <w:tc>
          <w:tcPr>
            <w:tcW w:w="1833" w:type="dxa"/>
            <w:gridSpan w:val="3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0862D1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6.222</w:t>
            </w:r>
          </w:p>
        </w:tc>
        <w:tc>
          <w:tcPr>
            <w:tcW w:w="187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C3BA60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6.328</w:t>
            </w:r>
          </w:p>
        </w:tc>
      </w:tr>
      <w:tr w:rsidR="0035422E" w14:paraId="4F695653" w14:textId="77777777" w:rsidTr="00B74F6E">
        <w:trPr>
          <w:gridAfter w:val="3"/>
          <w:wAfter w:w="2095" w:type="dxa"/>
          <w:cantSplit/>
        </w:trPr>
        <w:tc>
          <w:tcPr>
            <w:tcW w:w="335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F9A863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4BD99AE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6.321</w:t>
            </w:r>
          </w:p>
        </w:tc>
        <w:tc>
          <w:tcPr>
            <w:tcW w:w="143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8BD9F80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.063</w:t>
            </w:r>
          </w:p>
        </w:tc>
        <w:tc>
          <w:tcPr>
            <w:tcW w:w="1416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D9CAB93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186.000</w:t>
            </w:r>
          </w:p>
        </w:tc>
        <w:tc>
          <w:tcPr>
            <w:tcW w:w="1833" w:type="dxa"/>
            <w:gridSpan w:val="3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E6ED11C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6.196</w:t>
            </w:r>
          </w:p>
        </w:tc>
        <w:tc>
          <w:tcPr>
            <w:tcW w:w="187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C590D8B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6.446</w:t>
            </w:r>
          </w:p>
        </w:tc>
      </w:tr>
      <w:tr w:rsidR="0035422E" w14:paraId="7F9B4837" w14:textId="77777777" w:rsidTr="00B74F6E">
        <w:trPr>
          <w:gridAfter w:val="3"/>
          <w:wAfter w:w="2095" w:type="dxa"/>
          <w:cantSplit/>
        </w:trPr>
        <w:tc>
          <w:tcPr>
            <w:tcW w:w="1133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19D46" w14:textId="79F60566" w:rsidR="0035422E" w:rsidRDefault="0035422E" w:rsidP="00B74F6E">
            <w:pPr>
              <w:spacing w:line="320" w:lineRule="atLeast"/>
              <w:ind w:right="60"/>
              <w:rPr>
                <w:rFonts w:ascii="Arial" w:hAnsi="Arial" w:cs="Arial"/>
                <w:color w:val="010205"/>
              </w:rPr>
            </w:pPr>
          </w:p>
        </w:tc>
      </w:tr>
      <w:tr w:rsidR="0035422E" w14:paraId="13A21D7B" w14:textId="77777777" w:rsidTr="00B74F6E">
        <w:trPr>
          <w:cantSplit/>
          <w:trHeight w:val="313"/>
        </w:trPr>
        <w:tc>
          <w:tcPr>
            <w:tcW w:w="1342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9D53BC" w14:textId="77777777" w:rsidR="0035422E" w:rsidRDefault="0035422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 xml:space="preserve">Pairwise </w:t>
            </w:r>
            <w:proofErr w:type="spellStart"/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Comparisons</w:t>
            </w:r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35422E" w14:paraId="15B87D95" w14:textId="77777777" w:rsidTr="00B74F6E">
        <w:trPr>
          <w:gridAfter w:val="1"/>
          <w:wAfter w:w="6" w:type="dxa"/>
          <w:cantSplit/>
          <w:trHeight w:val="656"/>
        </w:trPr>
        <w:tc>
          <w:tcPr>
            <w:tcW w:w="26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D51A46A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(I) Location</w:t>
            </w:r>
          </w:p>
        </w:tc>
        <w:tc>
          <w:tcPr>
            <w:tcW w:w="263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1D6134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(J) Location</w:t>
            </w:r>
          </w:p>
        </w:tc>
        <w:tc>
          <w:tcPr>
            <w:tcW w:w="1602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226FAE9" w14:textId="77777777" w:rsidR="0035422E" w:rsidRDefault="0035422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 Difference (I-J)</w:t>
            </w:r>
          </w:p>
        </w:tc>
        <w:tc>
          <w:tcPr>
            <w:tcW w:w="1127" w:type="dxa"/>
            <w:gridSpan w:val="2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C746926" w14:textId="77777777" w:rsidR="0035422E" w:rsidRDefault="0035422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</w:t>
            </w:r>
          </w:p>
        </w:tc>
        <w:tc>
          <w:tcPr>
            <w:tcW w:w="111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8F2D2F7" w14:textId="77777777" w:rsidR="0035422E" w:rsidRDefault="0035422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1111" w:type="dxa"/>
            <w:gridSpan w:val="2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6940075" w14:textId="77777777" w:rsidR="0035422E" w:rsidRDefault="0035422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>
              <w:rPr>
                <w:rFonts w:ascii="Arial" w:hAnsi="Arial" w:cs="Arial"/>
                <w:color w:val="264A60"/>
              </w:rPr>
              <w:t>Sig.</w:t>
            </w:r>
            <w:r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3205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6E26138" w14:textId="77777777" w:rsidR="0035422E" w:rsidRDefault="0035422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 xml:space="preserve">95% Confidence Interval for </w:t>
            </w:r>
            <w:proofErr w:type="spellStart"/>
            <w:r>
              <w:rPr>
                <w:rFonts w:ascii="Arial" w:hAnsi="Arial" w:cs="Arial"/>
                <w:color w:val="264A60"/>
              </w:rPr>
              <w:t>Difference</w:t>
            </w:r>
            <w:r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35422E" w14:paraId="7314F1D6" w14:textId="77777777" w:rsidTr="00B74F6E">
        <w:trPr>
          <w:gridAfter w:val="1"/>
          <w:wAfter w:w="6" w:type="dxa"/>
          <w:cantSplit/>
          <w:trHeight w:val="145"/>
        </w:trPr>
        <w:tc>
          <w:tcPr>
            <w:tcW w:w="26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1B6879B" w14:textId="77777777" w:rsidR="0035422E" w:rsidRDefault="0035422E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263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7D3447" w14:textId="77777777" w:rsidR="0035422E" w:rsidRDefault="0035422E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02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84B6203" w14:textId="77777777" w:rsidR="0035422E" w:rsidRDefault="0035422E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127" w:type="dxa"/>
            <w:gridSpan w:val="2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EFBB4E0" w14:textId="77777777" w:rsidR="0035422E" w:rsidRDefault="0035422E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11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56E086" w14:textId="77777777" w:rsidR="0035422E" w:rsidRDefault="0035422E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111" w:type="dxa"/>
            <w:gridSpan w:val="2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4F044C8" w14:textId="77777777" w:rsidR="0035422E" w:rsidRDefault="0035422E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02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8B66CE" w14:textId="77777777" w:rsidR="0035422E" w:rsidRDefault="0035422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 Bound</w:t>
            </w:r>
          </w:p>
        </w:tc>
        <w:tc>
          <w:tcPr>
            <w:tcW w:w="160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EF39E83" w14:textId="77777777" w:rsidR="0035422E" w:rsidRDefault="0035422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 Bound</w:t>
            </w:r>
          </w:p>
        </w:tc>
      </w:tr>
      <w:tr w:rsidR="0035422E" w14:paraId="7D7B506C" w14:textId="77777777" w:rsidTr="00B74F6E">
        <w:trPr>
          <w:gridAfter w:val="1"/>
          <w:wAfter w:w="6" w:type="dxa"/>
          <w:cantSplit/>
          <w:trHeight w:val="313"/>
        </w:trPr>
        <w:tc>
          <w:tcPr>
            <w:tcW w:w="263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58E8E50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2633" w:type="dxa"/>
            <w:gridSpan w:val="3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F6585F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602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A90F07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.258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27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B24334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.068</w:t>
            </w:r>
          </w:p>
        </w:tc>
        <w:tc>
          <w:tcPr>
            <w:tcW w:w="11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C8FC8E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</w:t>
            </w:r>
          </w:p>
        </w:tc>
        <w:tc>
          <w:tcPr>
            <w:tcW w:w="1111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8DA52E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.002</w:t>
            </w:r>
          </w:p>
        </w:tc>
        <w:tc>
          <w:tcPr>
            <w:tcW w:w="1602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06CE80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.064</w:t>
            </w:r>
          </w:p>
        </w:tc>
        <w:tc>
          <w:tcPr>
            <w:tcW w:w="16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2CB07B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.452</w:t>
            </w:r>
          </w:p>
        </w:tc>
      </w:tr>
      <w:tr w:rsidR="0035422E" w14:paraId="6ADC826F" w14:textId="77777777" w:rsidTr="00B74F6E">
        <w:trPr>
          <w:gridAfter w:val="1"/>
          <w:wAfter w:w="6" w:type="dxa"/>
          <w:cantSplit/>
          <w:trHeight w:val="145"/>
        </w:trPr>
        <w:tc>
          <w:tcPr>
            <w:tcW w:w="263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EC9353E" w14:textId="77777777" w:rsidR="0035422E" w:rsidRDefault="0035422E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63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0C8F07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D7AAA0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.043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B9A6F9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.087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47790C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</w:t>
            </w:r>
          </w:p>
        </w:tc>
        <w:tc>
          <w:tcPr>
            <w:tcW w:w="111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FB8BFD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363F74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-.204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2D171C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.289</w:t>
            </w:r>
          </w:p>
        </w:tc>
      </w:tr>
      <w:tr w:rsidR="0035422E" w14:paraId="45CC292E" w14:textId="77777777" w:rsidTr="00B74F6E">
        <w:trPr>
          <w:gridAfter w:val="1"/>
          <w:wAfter w:w="6" w:type="dxa"/>
          <w:cantSplit/>
          <w:trHeight w:val="145"/>
        </w:trPr>
        <w:tc>
          <w:tcPr>
            <w:tcW w:w="263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884C06E" w14:textId="77777777" w:rsidR="0035422E" w:rsidRDefault="0035422E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63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D70937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8940DF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-.059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8A8633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.067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4B2E89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</w:t>
            </w:r>
          </w:p>
        </w:tc>
        <w:tc>
          <w:tcPr>
            <w:tcW w:w="111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454013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B7C795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-.250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707F31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.132</w:t>
            </w:r>
          </w:p>
        </w:tc>
      </w:tr>
      <w:tr w:rsidR="0035422E" w14:paraId="6F567C78" w14:textId="77777777" w:rsidTr="00B74F6E">
        <w:trPr>
          <w:gridAfter w:val="1"/>
          <w:wAfter w:w="6" w:type="dxa"/>
          <w:cantSplit/>
          <w:trHeight w:val="145"/>
        </w:trPr>
        <w:tc>
          <w:tcPr>
            <w:tcW w:w="263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454B442" w14:textId="77777777" w:rsidR="0035422E" w:rsidRDefault="0035422E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633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942D0F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F914D33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-.105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44B7293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.088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D773690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186.000</w:t>
            </w:r>
          </w:p>
        </w:tc>
        <w:tc>
          <w:tcPr>
            <w:tcW w:w="1111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174FEE3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0633CBC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-.356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A1DABD9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.146</w:t>
            </w:r>
          </w:p>
        </w:tc>
      </w:tr>
      <w:tr w:rsidR="0035422E" w14:paraId="31BE63FA" w14:textId="77777777" w:rsidTr="00B74F6E">
        <w:trPr>
          <w:gridAfter w:val="1"/>
          <w:wAfter w:w="6" w:type="dxa"/>
          <w:cantSplit/>
          <w:trHeight w:val="313"/>
        </w:trPr>
        <w:tc>
          <w:tcPr>
            <w:tcW w:w="263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F20339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263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7296D2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10CC76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-.258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8079FF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.068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D50F25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</w:t>
            </w:r>
          </w:p>
        </w:tc>
        <w:tc>
          <w:tcPr>
            <w:tcW w:w="111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B2BA50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.002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A2478E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-.452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2A01123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-.064</w:t>
            </w:r>
          </w:p>
        </w:tc>
      </w:tr>
      <w:tr w:rsidR="0035422E" w14:paraId="58FDE717" w14:textId="77777777" w:rsidTr="00B74F6E">
        <w:trPr>
          <w:gridAfter w:val="1"/>
          <w:wAfter w:w="6" w:type="dxa"/>
          <w:cantSplit/>
          <w:trHeight w:val="145"/>
        </w:trPr>
        <w:tc>
          <w:tcPr>
            <w:tcW w:w="263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0E35C0" w14:textId="77777777" w:rsidR="0035422E" w:rsidRDefault="0035422E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63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30EEF9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4CB9C6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-.215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7FA963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.068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92073E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</w:t>
            </w:r>
          </w:p>
        </w:tc>
        <w:tc>
          <w:tcPr>
            <w:tcW w:w="111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2CABEB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.018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CC1A68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-.408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1DDEED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-.023</w:t>
            </w:r>
          </w:p>
        </w:tc>
      </w:tr>
      <w:tr w:rsidR="0035422E" w14:paraId="198A8E09" w14:textId="77777777" w:rsidTr="00B74F6E">
        <w:trPr>
          <w:gridAfter w:val="1"/>
          <w:wAfter w:w="6" w:type="dxa"/>
          <w:cantSplit/>
          <w:trHeight w:val="145"/>
        </w:trPr>
        <w:tc>
          <w:tcPr>
            <w:tcW w:w="263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9731A7" w14:textId="77777777" w:rsidR="0035422E" w:rsidRDefault="0035422E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63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589469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42313A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-.317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673092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.040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BF3B37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</w:t>
            </w:r>
          </w:p>
        </w:tc>
        <w:tc>
          <w:tcPr>
            <w:tcW w:w="111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4F6F4A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&lt;.001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6D6093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-.430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1E9016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-.204</w:t>
            </w:r>
          </w:p>
        </w:tc>
      </w:tr>
      <w:tr w:rsidR="0035422E" w14:paraId="1ECDAD88" w14:textId="77777777" w:rsidTr="00B74F6E">
        <w:trPr>
          <w:gridAfter w:val="1"/>
          <w:wAfter w:w="6" w:type="dxa"/>
          <w:cantSplit/>
          <w:trHeight w:val="145"/>
        </w:trPr>
        <w:tc>
          <w:tcPr>
            <w:tcW w:w="263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77B46D" w14:textId="77777777" w:rsidR="0035422E" w:rsidRDefault="0035422E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633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51AC89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254F630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-.363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07550ED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FAE647F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</w:t>
            </w:r>
          </w:p>
        </w:tc>
        <w:tc>
          <w:tcPr>
            <w:tcW w:w="1111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0523229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&lt;.001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C5AF016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-.561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7B967BD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-.165</w:t>
            </w:r>
          </w:p>
        </w:tc>
      </w:tr>
      <w:tr w:rsidR="0035422E" w14:paraId="7F9AA2D1" w14:textId="77777777" w:rsidTr="00B74F6E">
        <w:trPr>
          <w:gridAfter w:val="1"/>
          <w:wAfter w:w="6" w:type="dxa"/>
          <w:cantSplit/>
          <w:trHeight w:val="313"/>
        </w:trPr>
        <w:tc>
          <w:tcPr>
            <w:tcW w:w="263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86F539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263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7A7C19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F7B69B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-.043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2524F6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.087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07C43E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</w:t>
            </w:r>
          </w:p>
        </w:tc>
        <w:tc>
          <w:tcPr>
            <w:tcW w:w="111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002DF3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EFC2A8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-.289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D0B8FDB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.204</w:t>
            </w:r>
          </w:p>
        </w:tc>
      </w:tr>
      <w:tr w:rsidR="0035422E" w14:paraId="2A440974" w14:textId="77777777" w:rsidTr="00B74F6E">
        <w:trPr>
          <w:gridAfter w:val="1"/>
          <w:wAfter w:w="6" w:type="dxa"/>
          <w:cantSplit/>
          <w:trHeight w:val="145"/>
        </w:trPr>
        <w:tc>
          <w:tcPr>
            <w:tcW w:w="263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651918" w14:textId="77777777" w:rsidR="0035422E" w:rsidRDefault="0035422E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63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80A095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9D5F6D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.215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62B6A3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.068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053D1E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</w:t>
            </w:r>
          </w:p>
        </w:tc>
        <w:tc>
          <w:tcPr>
            <w:tcW w:w="111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0680B0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.018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83C325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.023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E228CD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.408</w:t>
            </w:r>
          </w:p>
        </w:tc>
      </w:tr>
      <w:tr w:rsidR="0035422E" w14:paraId="6A3FF6C5" w14:textId="77777777" w:rsidTr="00B74F6E">
        <w:trPr>
          <w:gridAfter w:val="1"/>
          <w:wAfter w:w="6" w:type="dxa"/>
          <w:cantSplit/>
          <w:trHeight w:val="145"/>
        </w:trPr>
        <w:tc>
          <w:tcPr>
            <w:tcW w:w="263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2B7DD6" w14:textId="77777777" w:rsidR="0035422E" w:rsidRDefault="0035422E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63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87344A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EDC18A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-.101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26AFFD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.067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3A431F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</w:t>
            </w:r>
          </w:p>
        </w:tc>
        <w:tc>
          <w:tcPr>
            <w:tcW w:w="111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2DB74E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DE0A45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-.291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53CD839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.088</w:t>
            </w:r>
          </w:p>
        </w:tc>
      </w:tr>
      <w:tr w:rsidR="0035422E" w14:paraId="2092393E" w14:textId="77777777" w:rsidTr="00B74F6E">
        <w:trPr>
          <w:gridAfter w:val="1"/>
          <w:wAfter w:w="6" w:type="dxa"/>
          <w:cantSplit/>
          <w:trHeight w:val="145"/>
        </w:trPr>
        <w:tc>
          <w:tcPr>
            <w:tcW w:w="263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EACB45" w14:textId="77777777" w:rsidR="0035422E" w:rsidRDefault="0035422E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633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84D886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773914E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-.148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79A244C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.088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F6F2B9D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</w:t>
            </w:r>
          </w:p>
        </w:tc>
        <w:tc>
          <w:tcPr>
            <w:tcW w:w="1111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6E8DBC2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.947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E438462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-.398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F3A7474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.102</w:t>
            </w:r>
          </w:p>
        </w:tc>
      </w:tr>
      <w:tr w:rsidR="0035422E" w14:paraId="12B94873" w14:textId="77777777" w:rsidTr="00B74F6E">
        <w:trPr>
          <w:gridAfter w:val="1"/>
          <w:wAfter w:w="6" w:type="dxa"/>
          <w:cantSplit/>
          <w:trHeight w:val="313"/>
        </w:trPr>
        <w:tc>
          <w:tcPr>
            <w:tcW w:w="263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AAD4B8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263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AF5E7A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C83AAD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.059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7FB5D8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.067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7005BF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</w:t>
            </w:r>
          </w:p>
        </w:tc>
        <w:tc>
          <w:tcPr>
            <w:tcW w:w="111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9947E8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6848C0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-.132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BBD3CD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.250</w:t>
            </w:r>
          </w:p>
        </w:tc>
      </w:tr>
      <w:tr w:rsidR="0035422E" w14:paraId="0366CD41" w14:textId="77777777" w:rsidTr="00B74F6E">
        <w:trPr>
          <w:gridAfter w:val="1"/>
          <w:wAfter w:w="6" w:type="dxa"/>
          <w:cantSplit/>
          <w:trHeight w:val="145"/>
        </w:trPr>
        <w:tc>
          <w:tcPr>
            <w:tcW w:w="263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1D29AF" w14:textId="77777777" w:rsidR="0035422E" w:rsidRDefault="0035422E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63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D50A79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FF8D02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.317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D189BF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.040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9E66B0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</w:t>
            </w:r>
          </w:p>
        </w:tc>
        <w:tc>
          <w:tcPr>
            <w:tcW w:w="111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D642FB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&lt;.001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D4773F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.204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2EF5A45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.430</w:t>
            </w:r>
          </w:p>
        </w:tc>
      </w:tr>
      <w:tr w:rsidR="0035422E" w14:paraId="72B98D14" w14:textId="77777777" w:rsidTr="00B74F6E">
        <w:trPr>
          <w:gridAfter w:val="1"/>
          <w:wAfter w:w="6" w:type="dxa"/>
          <w:cantSplit/>
          <w:trHeight w:val="145"/>
        </w:trPr>
        <w:tc>
          <w:tcPr>
            <w:tcW w:w="263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DCF555" w14:textId="77777777" w:rsidR="0035422E" w:rsidRDefault="0035422E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63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BC72A1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865F87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.101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0BC476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.067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7CDDF9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</w:t>
            </w:r>
          </w:p>
        </w:tc>
        <w:tc>
          <w:tcPr>
            <w:tcW w:w="111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5C8401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40FF98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-.088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9A2CE7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.291</w:t>
            </w:r>
          </w:p>
        </w:tc>
      </w:tr>
      <w:tr w:rsidR="0035422E" w14:paraId="24710318" w14:textId="77777777" w:rsidTr="00B74F6E">
        <w:trPr>
          <w:gridAfter w:val="1"/>
          <w:wAfter w:w="6" w:type="dxa"/>
          <w:cantSplit/>
          <w:trHeight w:val="145"/>
        </w:trPr>
        <w:tc>
          <w:tcPr>
            <w:tcW w:w="263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663F6F" w14:textId="77777777" w:rsidR="0035422E" w:rsidRDefault="0035422E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633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9C793E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1E3F2EC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-.046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0EB38CD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.069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AEEEDFC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186.000</w:t>
            </w:r>
          </w:p>
        </w:tc>
        <w:tc>
          <w:tcPr>
            <w:tcW w:w="1111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B2CAA66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B91DA55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-.241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571A918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.149</w:t>
            </w:r>
          </w:p>
        </w:tc>
      </w:tr>
      <w:tr w:rsidR="0035422E" w14:paraId="23BCDDEB" w14:textId="77777777" w:rsidTr="00B74F6E">
        <w:trPr>
          <w:gridAfter w:val="1"/>
          <w:wAfter w:w="6" w:type="dxa"/>
          <w:cantSplit/>
          <w:trHeight w:val="313"/>
        </w:trPr>
        <w:tc>
          <w:tcPr>
            <w:tcW w:w="263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906F7C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263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11B1A1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D82F34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.105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979CD4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.088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686109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186.000</w:t>
            </w:r>
          </w:p>
        </w:tc>
        <w:tc>
          <w:tcPr>
            <w:tcW w:w="111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5F5F07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CD5155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-.146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B5EFCA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.356</w:t>
            </w:r>
          </w:p>
        </w:tc>
      </w:tr>
      <w:tr w:rsidR="0035422E" w14:paraId="6EBF17F2" w14:textId="77777777" w:rsidTr="00B74F6E">
        <w:trPr>
          <w:gridAfter w:val="1"/>
          <w:wAfter w:w="6" w:type="dxa"/>
          <w:cantSplit/>
          <w:trHeight w:val="145"/>
        </w:trPr>
        <w:tc>
          <w:tcPr>
            <w:tcW w:w="263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9A496E" w14:textId="77777777" w:rsidR="0035422E" w:rsidRDefault="0035422E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63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FFB841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4C97C3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.363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670150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.070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AA1C13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</w:t>
            </w:r>
          </w:p>
        </w:tc>
        <w:tc>
          <w:tcPr>
            <w:tcW w:w="111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03DFB8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&lt;.001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AA4F03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.165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A616A2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.561</w:t>
            </w:r>
          </w:p>
        </w:tc>
      </w:tr>
      <w:tr w:rsidR="0035422E" w14:paraId="708B0C20" w14:textId="77777777" w:rsidTr="00B74F6E">
        <w:trPr>
          <w:gridAfter w:val="1"/>
          <w:wAfter w:w="6" w:type="dxa"/>
          <w:cantSplit/>
          <w:trHeight w:val="145"/>
        </w:trPr>
        <w:tc>
          <w:tcPr>
            <w:tcW w:w="263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06899D" w14:textId="77777777" w:rsidR="0035422E" w:rsidRDefault="0035422E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633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DA18AF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F1EACF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.148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C9DD24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.088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359508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</w:t>
            </w:r>
          </w:p>
        </w:tc>
        <w:tc>
          <w:tcPr>
            <w:tcW w:w="111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A31D69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.947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AC2641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-.102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444EAC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.398</w:t>
            </w:r>
          </w:p>
        </w:tc>
      </w:tr>
      <w:tr w:rsidR="0035422E" w14:paraId="1FF4341C" w14:textId="77777777" w:rsidTr="00B74F6E">
        <w:trPr>
          <w:gridAfter w:val="1"/>
          <w:wAfter w:w="6" w:type="dxa"/>
          <w:cantSplit/>
          <w:trHeight w:val="145"/>
        </w:trPr>
        <w:tc>
          <w:tcPr>
            <w:tcW w:w="263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5D1A58" w14:textId="77777777" w:rsidR="0035422E" w:rsidRDefault="0035422E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633" w:type="dxa"/>
            <w:gridSpan w:val="3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C8590B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00CC1E1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.046</w:t>
            </w:r>
          </w:p>
        </w:tc>
        <w:tc>
          <w:tcPr>
            <w:tcW w:w="1127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476A823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.069</w:t>
            </w:r>
          </w:p>
        </w:tc>
        <w:tc>
          <w:tcPr>
            <w:tcW w:w="11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71D008E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186.000</w:t>
            </w:r>
          </w:p>
        </w:tc>
        <w:tc>
          <w:tcPr>
            <w:tcW w:w="111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EAB507B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60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D3B5320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-.149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7F0E7A9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.241</w:t>
            </w:r>
          </w:p>
        </w:tc>
      </w:tr>
      <w:tr w:rsidR="0035422E" w14:paraId="2175BF50" w14:textId="77777777" w:rsidTr="00B74F6E">
        <w:trPr>
          <w:cantSplit/>
          <w:trHeight w:val="313"/>
        </w:trPr>
        <w:tc>
          <w:tcPr>
            <w:tcW w:w="1342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FD75B" w14:textId="77777777" w:rsidR="0035422E" w:rsidRPr="00B74F6E" w:rsidRDefault="0035422E" w:rsidP="00B74F6E">
            <w:pPr>
              <w:ind w:left="60" w:right="60"/>
              <w:rPr>
                <w:rFonts w:ascii="Arial" w:hAnsi="Arial" w:cs="Arial"/>
                <w:color w:val="010205"/>
                <w:sz w:val="11"/>
                <w:szCs w:val="11"/>
              </w:rPr>
            </w:pPr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Based on estimated marginal means</w:t>
            </w:r>
          </w:p>
        </w:tc>
      </w:tr>
      <w:tr w:rsidR="0035422E" w14:paraId="539810D2" w14:textId="77777777" w:rsidTr="00B74F6E">
        <w:trPr>
          <w:cantSplit/>
          <w:trHeight w:val="342"/>
        </w:trPr>
        <w:tc>
          <w:tcPr>
            <w:tcW w:w="1342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92047" w14:textId="77777777" w:rsidR="0035422E" w:rsidRPr="00B74F6E" w:rsidRDefault="0035422E" w:rsidP="00B74F6E">
            <w:pPr>
              <w:ind w:left="60" w:right="60"/>
              <w:rPr>
                <w:rFonts w:ascii="Arial" w:hAnsi="Arial" w:cs="Arial"/>
                <w:color w:val="010205"/>
                <w:sz w:val="11"/>
                <w:szCs w:val="11"/>
              </w:rPr>
            </w:pPr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*. The mean difference is significant at the .05 level.</w:t>
            </w:r>
          </w:p>
        </w:tc>
      </w:tr>
      <w:tr w:rsidR="0035422E" w14:paraId="62F9AFC4" w14:textId="77777777" w:rsidTr="00B74F6E">
        <w:trPr>
          <w:cantSplit/>
          <w:trHeight w:val="313"/>
        </w:trPr>
        <w:tc>
          <w:tcPr>
            <w:tcW w:w="1342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A17A4" w14:textId="77777777" w:rsidR="0035422E" w:rsidRPr="00B74F6E" w:rsidRDefault="0035422E" w:rsidP="00B74F6E">
            <w:pPr>
              <w:ind w:left="60" w:right="60"/>
              <w:rPr>
                <w:rFonts w:ascii="Arial" w:hAnsi="Arial" w:cs="Arial"/>
                <w:color w:val="010205"/>
                <w:sz w:val="11"/>
                <w:szCs w:val="11"/>
              </w:rPr>
            </w:pPr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 xml:space="preserve">a. Dependent Variable: </w:t>
            </w:r>
            <w:proofErr w:type="spellStart"/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ACE_ln</w:t>
            </w:r>
            <w:proofErr w:type="spellEnd"/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.</w:t>
            </w:r>
          </w:p>
        </w:tc>
      </w:tr>
      <w:tr w:rsidR="0035422E" w14:paraId="5B40D1DB" w14:textId="77777777" w:rsidTr="00B74F6E">
        <w:trPr>
          <w:cantSplit/>
          <w:trHeight w:val="133"/>
        </w:trPr>
        <w:tc>
          <w:tcPr>
            <w:tcW w:w="1342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8CD18" w14:textId="77777777" w:rsidR="0035422E" w:rsidRPr="00B74F6E" w:rsidRDefault="0035422E" w:rsidP="00B74F6E">
            <w:pPr>
              <w:ind w:left="60" w:right="60"/>
              <w:rPr>
                <w:rFonts w:ascii="Arial" w:hAnsi="Arial" w:cs="Arial"/>
                <w:color w:val="010205"/>
                <w:sz w:val="11"/>
                <w:szCs w:val="11"/>
              </w:rPr>
            </w:pPr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c. Adjustment for multiple comparisons: Bonferroni.</w:t>
            </w:r>
          </w:p>
        </w:tc>
      </w:tr>
    </w:tbl>
    <w:p w14:paraId="340F32A8" w14:textId="77777777" w:rsidR="0035422E" w:rsidRDefault="0035422E" w:rsidP="0035422E">
      <w:pPr>
        <w:spacing w:line="400" w:lineRule="atLeast"/>
        <w:rPr>
          <w:rFonts w:ascii="Times New Roman" w:hAnsi="Times New Roman" w:cs="Times New Roman"/>
          <w:color w:val="auto"/>
        </w:rPr>
      </w:pPr>
    </w:p>
    <w:tbl>
      <w:tblPr>
        <w:tblW w:w="68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6"/>
        <w:gridCol w:w="2073"/>
        <w:gridCol w:w="1438"/>
        <w:gridCol w:w="1438"/>
      </w:tblGrid>
      <w:tr w:rsidR="0035422E" w14:paraId="7EFA97E0" w14:textId="77777777">
        <w:trPr>
          <w:cantSplit/>
        </w:trPr>
        <w:tc>
          <w:tcPr>
            <w:tcW w:w="68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1717D8" w14:textId="77777777" w:rsidR="0035422E" w:rsidRDefault="0035422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 xml:space="preserve">Univariate </w:t>
            </w:r>
            <w:proofErr w:type="spellStart"/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Tests</w:t>
            </w:r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35422E" w14:paraId="502704AD" w14:textId="77777777">
        <w:trPr>
          <w:cantSplit/>
        </w:trPr>
        <w:tc>
          <w:tcPr>
            <w:tcW w:w="194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A1677B" w14:textId="77777777" w:rsidR="0035422E" w:rsidRDefault="0035422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Numerator df</w:t>
            </w:r>
          </w:p>
        </w:tc>
        <w:tc>
          <w:tcPr>
            <w:tcW w:w="207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0BC44F" w14:textId="77777777" w:rsidR="0035422E" w:rsidRDefault="0035422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Denominator df</w:t>
            </w:r>
          </w:p>
        </w:tc>
        <w:tc>
          <w:tcPr>
            <w:tcW w:w="14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76D074" w14:textId="77777777" w:rsidR="0035422E" w:rsidRDefault="0035422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4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827F677" w14:textId="77777777" w:rsidR="0035422E" w:rsidRDefault="0035422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35422E" w14:paraId="069B0127" w14:textId="77777777">
        <w:trPr>
          <w:cantSplit/>
        </w:trPr>
        <w:tc>
          <w:tcPr>
            <w:tcW w:w="1945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3EB4BB3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207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4C3C640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186.000</w:t>
            </w:r>
          </w:p>
        </w:tc>
        <w:tc>
          <w:tcPr>
            <w:tcW w:w="143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599763F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18.226</w:t>
            </w:r>
          </w:p>
        </w:tc>
        <w:tc>
          <w:tcPr>
            <w:tcW w:w="143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B59FF11" w14:textId="77777777" w:rsidR="0035422E" w:rsidRDefault="0035422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&lt;.001</w:t>
            </w:r>
          </w:p>
        </w:tc>
      </w:tr>
      <w:tr w:rsidR="0035422E" w14:paraId="0E512680" w14:textId="77777777">
        <w:trPr>
          <w:cantSplit/>
        </w:trPr>
        <w:tc>
          <w:tcPr>
            <w:tcW w:w="68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7DDB5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The F tests the effect of Location. This test is based on the linearly independent pairwise comparisons among the estimated marginal means.</w:t>
            </w:r>
          </w:p>
        </w:tc>
      </w:tr>
      <w:tr w:rsidR="0035422E" w14:paraId="300EF138" w14:textId="77777777">
        <w:trPr>
          <w:cantSplit/>
        </w:trPr>
        <w:tc>
          <w:tcPr>
            <w:tcW w:w="68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EA363" w14:textId="77777777" w:rsidR="0035422E" w:rsidRDefault="0035422E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 xml:space="preserve">a. Dependent Variable: </w:t>
            </w:r>
            <w:proofErr w:type="spellStart"/>
            <w:r>
              <w:rPr>
                <w:rFonts w:ascii="Arial" w:hAnsi="Arial" w:cs="Arial"/>
                <w:color w:val="010205"/>
              </w:rPr>
              <w:t>ACE_ln</w:t>
            </w:r>
            <w:proofErr w:type="spellEnd"/>
            <w:r>
              <w:rPr>
                <w:rFonts w:ascii="Arial" w:hAnsi="Arial" w:cs="Arial"/>
                <w:color w:val="010205"/>
              </w:rPr>
              <w:t>.</w:t>
            </w:r>
          </w:p>
        </w:tc>
      </w:tr>
    </w:tbl>
    <w:p w14:paraId="4848CC88" w14:textId="0D53EE14" w:rsidR="0035422E" w:rsidRDefault="0035422E" w:rsidP="0035422E">
      <w:pPr>
        <w:spacing w:line="400" w:lineRule="atLeast"/>
        <w:rPr>
          <w:rFonts w:ascii="Times New Roman" w:hAnsi="Times New Roman" w:cs="Times New Roman"/>
          <w:color w:val="auto"/>
        </w:rPr>
      </w:pPr>
    </w:p>
    <w:p w14:paraId="67E12DB0" w14:textId="77777777" w:rsidR="0035422E" w:rsidRDefault="0035422E">
      <w:pPr>
        <w:autoSpaceDE/>
        <w:autoSpaceDN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14:paraId="7EF53849" w14:textId="7B17217F" w:rsidR="00F92AC3" w:rsidRDefault="00B74F6E" w:rsidP="00B74F6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Supplementary Table 7</w:t>
      </w:r>
      <w:r>
        <w:rPr>
          <w:rFonts w:ascii="Arial" w:hAnsi="Arial" w:cs="Arial"/>
          <w:b/>
          <w:bCs/>
          <w:sz w:val="28"/>
          <w:szCs w:val="28"/>
        </w:rPr>
        <w:t>c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2"/>
          <w:szCs w:val="22"/>
        </w:rPr>
        <w:t xml:space="preserve">Significant </w:t>
      </w:r>
      <w:r>
        <w:rPr>
          <w:rFonts w:ascii="Arial" w:hAnsi="Arial" w:cs="Arial"/>
          <w:b/>
          <w:bCs/>
          <w:sz w:val="22"/>
          <w:szCs w:val="22"/>
        </w:rPr>
        <w:t>interaction for Layer and Location on Shannon Index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5E79AA3" w14:textId="77777777" w:rsidR="00B74F6E" w:rsidRPr="00B74F6E" w:rsidRDefault="00B74F6E" w:rsidP="00B74F6E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131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3355"/>
        <w:gridCol w:w="1416"/>
        <w:gridCol w:w="1437"/>
        <w:gridCol w:w="1416"/>
        <w:gridCol w:w="1833"/>
        <w:gridCol w:w="1874"/>
      </w:tblGrid>
      <w:tr w:rsidR="00F92AC3" w:rsidRPr="00F92AC3" w14:paraId="02D721E3" w14:textId="77777777">
        <w:trPr>
          <w:cantSplit/>
        </w:trPr>
        <w:tc>
          <w:tcPr>
            <w:tcW w:w="13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7D529D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proofErr w:type="spellStart"/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Estimates</w:t>
            </w:r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F92AC3" w:rsidRPr="00F92AC3" w14:paraId="0F5B094B" w14:textId="77777777">
        <w:trPr>
          <w:cantSplit/>
        </w:trPr>
        <w:tc>
          <w:tcPr>
            <w:tcW w:w="17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23BB492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Layer</w:t>
            </w:r>
          </w:p>
        </w:tc>
        <w:tc>
          <w:tcPr>
            <w:tcW w:w="33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78AF3E0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Location</w:t>
            </w:r>
          </w:p>
        </w:tc>
        <w:tc>
          <w:tcPr>
            <w:tcW w:w="141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8BA90A5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Mean</w:t>
            </w:r>
          </w:p>
        </w:tc>
        <w:tc>
          <w:tcPr>
            <w:tcW w:w="143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84BF397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Std. Error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4CCC60A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370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ED653D6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95% Confidence Interval</w:t>
            </w:r>
          </w:p>
        </w:tc>
      </w:tr>
      <w:tr w:rsidR="00F92AC3" w:rsidRPr="00F92AC3" w14:paraId="25192D7B" w14:textId="77777777">
        <w:trPr>
          <w:cantSplit/>
        </w:trPr>
        <w:tc>
          <w:tcPr>
            <w:tcW w:w="17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803FD7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33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D1DDA6B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1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D51275D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3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D601B97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B0F2C9F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8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2FB583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Lower Bound</w:t>
            </w:r>
          </w:p>
        </w:tc>
        <w:tc>
          <w:tcPr>
            <w:tcW w:w="187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153560D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Upper Bound</w:t>
            </w:r>
          </w:p>
        </w:tc>
      </w:tr>
      <w:tr w:rsidR="00F92AC3" w:rsidRPr="00F92AC3" w14:paraId="23EDE3B3" w14:textId="77777777">
        <w:trPr>
          <w:cantSplit/>
        </w:trPr>
        <w:tc>
          <w:tcPr>
            <w:tcW w:w="179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1F28BCB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335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E9C8DB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1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CB58C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4.221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1A386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.460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F31E1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D61B3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3.314</w:t>
            </w:r>
          </w:p>
        </w:tc>
        <w:tc>
          <w:tcPr>
            <w:tcW w:w="18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DE018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5.127</w:t>
            </w:r>
          </w:p>
        </w:tc>
      </w:tr>
      <w:tr w:rsidR="00F92AC3" w:rsidRPr="00F92AC3" w14:paraId="633F9A75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8451853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C3213D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DEE90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2.849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9E1FB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.265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335A1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14F1F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2.325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92512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3.372</w:t>
            </w:r>
          </w:p>
        </w:tc>
      </w:tr>
      <w:tr w:rsidR="00F92AC3" w:rsidRPr="00F92AC3" w14:paraId="1F4A0453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A15662E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FDA6DC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F72FF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4.706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F7319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.650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35CC5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EDDE3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3.424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72699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5.988</w:t>
            </w:r>
          </w:p>
        </w:tc>
      </w:tr>
      <w:tr w:rsidR="00F92AC3" w:rsidRPr="00F92AC3" w14:paraId="433DCD83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594B3CC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C29C88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FBFE5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4.568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5885B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.265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0F06A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7F764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4.045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8E98FC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5.092</w:t>
            </w:r>
          </w:p>
        </w:tc>
      </w:tr>
      <w:tr w:rsidR="00F92AC3" w:rsidRPr="00F92AC3" w14:paraId="7DC8978D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501FCF9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52A2E4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53FD4C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4.419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CD2A8D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.650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8A5069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DF9D24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3.137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403B87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5.701</w:t>
            </w:r>
          </w:p>
        </w:tc>
      </w:tr>
      <w:tr w:rsidR="00F92AC3" w:rsidRPr="00F92AC3" w14:paraId="47AC32C7" w14:textId="77777777">
        <w:trPr>
          <w:cantSplit/>
        </w:trPr>
        <w:tc>
          <w:tcPr>
            <w:tcW w:w="17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6AF2C3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EFE41B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0E9B4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4.038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68BB5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.375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E8589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9A899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3.298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9D5AA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4.778</w:t>
            </w:r>
          </w:p>
        </w:tc>
      </w:tr>
      <w:tr w:rsidR="00F92AC3" w:rsidRPr="00F92AC3" w14:paraId="18150396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24E26C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0F12D1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519DA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3.792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195B8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.110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D8C6F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56072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3.575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25CAAE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4.008</w:t>
            </w:r>
          </w:p>
        </w:tc>
      </w:tr>
      <w:tr w:rsidR="00F92AC3" w:rsidRPr="00F92AC3" w14:paraId="51014D6A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3756A6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04113E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1669F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3.677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EB040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.174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06C40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9B3CE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3.334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7D17A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4.020</w:t>
            </w:r>
          </w:p>
        </w:tc>
      </w:tr>
      <w:tr w:rsidR="00F92AC3" w:rsidRPr="00F92AC3" w14:paraId="16F36ADE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03BCFD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761BD0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15D59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4.212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B0430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.107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07FAF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34DCD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4.002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099DB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4.423</w:t>
            </w:r>
          </w:p>
        </w:tc>
      </w:tr>
      <w:tr w:rsidR="00F92AC3" w:rsidRPr="00F92AC3" w14:paraId="3B1B6528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578728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E8BCD2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EA097B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3.744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1E964B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.206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1C9B42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211C0D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3.339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E1FF58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4.149</w:t>
            </w:r>
          </w:p>
        </w:tc>
      </w:tr>
      <w:tr w:rsidR="00F92AC3" w:rsidRPr="00F92AC3" w14:paraId="1E0CCD88" w14:textId="77777777">
        <w:trPr>
          <w:cantSplit/>
        </w:trPr>
        <w:tc>
          <w:tcPr>
            <w:tcW w:w="179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0487F3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E035A4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76AF8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4.288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392E9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.375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BDB23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6BEEB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3.548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B25FA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5.028</w:t>
            </w:r>
          </w:p>
        </w:tc>
      </w:tr>
      <w:tr w:rsidR="00F92AC3" w:rsidRPr="00F92AC3" w14:paraId="4E0FD584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35ACE6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36F33B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1E0C0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3.630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C144F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.115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7F5D1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243A3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3.403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6DB170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3.856</w:t>
            </w:r>
          </w:p>
        </w:tc>
      </w:tr>
      <w:tr w:rsidR="00F92AC3" w:rsidRPr="00F92AC3" w14:paraId="234A395E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7EFE98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F9FEA9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AB736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4.085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76563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.180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D626C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99FC2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3.729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6C356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4.440</w:t>
            </w:r>
          </w:p>
        </w:tc>
      </w:tr>
      <w:tr w:rsidR="00F92AC3" w:rsidRPr="00F92AC3" w14:paraId="3A5F92A4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878969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AF7F2C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AEA8E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4.127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9291B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.107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EDE81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EE5BF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3.916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4A7B0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4.338</w:t>
            </w:r>
          </w:p>
        </w:tc>
      </w:tr>
      <w:tr w:rsidR="00F92AC3" w:rsidRPr="00F92AC3" w14:paraId="4509A674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896D39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302721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05A0DE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3.801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9D44CD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.217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09543A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9512C3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3.373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A193B6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4.228</w:t>
            </w:r>
          </w:p>
        </w:tc>
      </w:tr>
      <w:tr w:rsidR="00F92AC3" w:rsidRPr="00F92AC3" w14:paraId="2158E51D" w14:textId="77777777">
        <w:trPr>
          <w:cantSplit/>
        </w:trPr>
        <w:tc>
          <w:tcPr>
            <w:tcW w:w="13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39286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a. Dependent Variable: Shannon.</w:t>
            </w:r>
          </w:p>
        </w:tc>
      </w:tr>
    </w:tbl>
    <w:p w14:paraId="6A5A597B" w14:textId="77777777" w:rsidR="00F92AC3" w:rsidRPr="00F92AC3" w:rsidRDefault="00F92AC3" w:rsidP="00F92AC3">
      <w:pPr>
        <w:spacing w:line="400" w:lineRule="atLeast"/>
        <w:rPr>
          <w:rFonts w:ascii="Times New Roman" w:hAnsi="Times New Roman" w:cs="Times New Roman"/>
          <w:color w:val="auto"/>
        </w:rPr>
      </w:pPr>
    </w:p>
    <w:p w14:paraId="2727BC9F" w14:textId="77777777" w:rsidR="00F92AC3" w:rsidRPr="00F92AC3" w:rsidRDefault="00F92AC3" w:rsidP="00F92AC3">
      <w:pPr>
        <w:spacing w:line="400" w:lineRule="atLeast"/>
        <w:rPr>
          <w:rFonts w:ascii="Times New Roman" w:hAnsi="Times New Roman" w:cs="Times New Roman"/>
          <w:color w:val="auto"/>
        </w:rPr>
      </w:pPr>
    </w:p>
    <w:tbl>
      <w:tblPr>
        <w:tblW w:w="137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3"/>
        <w:gridCol w:w="1417"/>
        <w:gridCol w:w="1417"/>
        <w:gridCol w:w="1614"/>
        <w:gridCol w:w="1136"/>
        <w:gridCol w:w="1119"/>
        <w:gridCol w:w="1119"/>
        <w:gridCol w:w="1614"/>
        <w:gridCol w:w="1622"/>
      </w:tblGrid>
      <w:tr w:rsidR="00F92AC3" w:rsidRPr="00F92AC3" w14:paraId="3C5AD1B6" w14:textId="77777777" w:rsidTr="00B74F6E">
        <w:trPr>
          <w:cantSplit/>
          <w:trHeight w:val="312"/>
        </w:trPr>
        <w:tc>
          <w:tcPr>
            <w:tcW w:w="137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7BD9AF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 xml:space="preserve">Pairwise </w:t>
            </w:r>
            <w:proofErr w:type="spellStart"/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Comparisons</w:t>
            </w:r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F92AC3" w:rsidRPr="00F92AC3" w14:paraId="6809F8A9" w14:textId="77777777" w:rsidTr="00B74F6E">
        <w:trPr>
          <w:cantSplit/>
          <w:trHeight w:val="651"/>
        </w:trPr>
        <w:tc>
          <w:tcPr>
            <w:tcW w:w="26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2C035F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Location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89F53B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(I) Layer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991A83C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(J) Layer</w:t>
            </w:r>
          </w:p>
        </w:tc>
        <w:tc>
          <w:tcPr>
            <w:tcW w:w="161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3EFE16F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Mean Difference (I-J)</w:t>
            </w:r>
          </w:p>
        </w:tc>
        <w:tc>
          <w:tcPr>
            <w:tcW w:w="113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4A83EC9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Std. Error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57D683B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71476A7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92AC3">
              <w:rPr>
                <w:rFonts w:ascii="Arial" w:hAnsi="Arial" w:cs="Arial"/>
                <w:color w:val="264A60"/>
              </w:rPr>
              <w:t>Sig.</w:t>
            </w:r>
            <w:r w:rsidRPr="00F92AC3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3231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718A8A0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 xml:space="preserve">95% Confidence Interval for </w:t>
            </w:r>
            <w:proofErr w:type="spellStart"/>
            <w:r w:rsidRPr="00F92AC3">
              <w:rPr>
                <w:rFonts w:ascii="Arial" w:hAnsi="Arial" w:cs="Arial"/>
                <w:color w:val="264A60"/>
              </w:rPr>
              <w:t>Difference</w:t>
            </w:r>
            <w:r w:rsidRPr="00F92AC3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F92AC3" w:rsidRPr="00F92AC3" w14:paraId="35F42180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19552DE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89908EF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1F87D15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1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4E37AAE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5E615D6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11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6E0AE87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11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4942737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6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B14F56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Lower Bound</w:t>
            </w:r>
          </w:p>
        </w:tc>
        <w:tc>
          <w:tcPr>
            <w:tcW w:w="16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3D4E5D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Upper Bound</w:t>
            </w:r>
          </w:p>
        </w:tc>
      </w:tr>
      <w:tr w:rsidR="00F92AC3" w:rsidRPr="00C40838" w14:paraId="7CF993ED" w14:textId="77777777" w:rsidTr="00B74F6E">
        <w:trPr>
          <w:cantSplit/>
          <w:trHeight w:val="312"/>
        </w:trPr>
        <w:tc>
          <w:tcPr>
            <w:tcW w:w="265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1B60290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lastRenderedPageBreak/>
              <w:t>Gulf of Aqaba</w:t>
            </w:r>
          </w:p>
        </w:tc>
        <w:tc>
          <w:tcPr>
            <w:tcW w:w="141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E8D510F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6BAB4E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61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9796B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.183</w:t>
            </w:r>
          </w:p>
        </w:tc>
        <w:tc>
          <w:tcPr>
            <w:tcW w:w="113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7ED4D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.593</w:t>
            </w:r>
          </w:p>
        </w:tc>
        <w:tc>
          <w:tcPr>
            <w:tcW w:w="11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B7D91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109F9A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.759</w:t>
            </w:r>
          </w:p>
        </w:tc>
        <w:tc>
          <w:tcPr>
            <w:tcW w:w="16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C792AA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-.988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526BAD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1.353</w:t>
            </w:r>
          </w:p>
        </w:tc>
      </w:tr>
      <w:tr w:rsidR="00F92AC3" w:rsidRPr="00C40838" w14:paraId="22E65DFA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DACE143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C4A8C0D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EB97DB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32D6AD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-.067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067F85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.593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FAE295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77500B6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.910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EA94DF6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-1.237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020BC59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1.103</w:t>
            </w:r>
          </w:p>
        </w:tc>
      </w:tr>
      <w:tr w:rsidR="00F92AC3" w:rsidRPr="00C40838" w14:paraId="03743942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AB009C5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73D57C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D1C6E5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C818A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-.183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66BA3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.593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030AB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BE67BE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.759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9EC163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-1.353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6DB2E1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.988</w:t>
            </w:r>
          </w:p>
        </w:tc>
      </w:tr>
      <w:tr w:rsidR="00F92AC3" w:rsidRPr="00C40838" w14:paraId="76CBD93D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CC55273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F8C577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BC4F34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5376A1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-.250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9EDB2E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.531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EF5D4E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7F5CBEE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.638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B9D48D8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-1.297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C006913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.797</w:t>
            </w:r>
          </w:p>
        </w:tc>
      </w:tr>
      <w:tr w:rsidR="00F92AC3" w:rsidRPr="00C40838" w14:paraId="3F94E17D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559E31D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6A7D04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4AE61B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6A89F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.067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3C127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.593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9C2BA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428A44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.910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BF3730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-1.103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B4CFCD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1.237</w:t>
            </w:r>
          </w:p>
        </w:tc>
      </w:tr>
      <w:tr w:rsidR="00F92AC3" w:rsidRPr="00C40838" w14:paraId="137418EA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D9B461C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DD87DF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B25ED6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6ED160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.250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071EB2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.531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D57C36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AF07779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.638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6243F1E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-.797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796136D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1.297</w:t>
            </w:r>
          </w:p>
        </w:tc>
      </w:tr>
      <w:tr w:rsidR="00F92AC3" w:rsidRPr="00C40838" w14:paraId="73C00821" w14:textId="77777777" w:rsidTr="00B74F6E">
        <w:trPr>
          <w:cantSplit/>
          <w:trHeight w:val="312"/>
        </w:trPr>
        <w:tc>
          <w:tcPr>
            <w:tcW w:w="26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EC7417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1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2E8133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1F827B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DD736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-.943</w:t>
            </w:r>
            <w:r w:rsidRPr="00F92AC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A07A7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.287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87682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B42F43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.001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85D790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-1.509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DAB67F5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-.377</w:t>
            </w:r>
          </w:p>
        </w:tc>
      </w:tr>
      <w:tr w:rsidR="00F92AC3" w:rsidRPr="00C40838" w14:paraId="539ABF4F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04C9EF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C397B0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9F07D0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0FB9E5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-.781</w:t>
            </w:r>
            <w:r w:rsidRPr="00F92AC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FF6390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.289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3F6E86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23ECB67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.008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E0DFE4A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-1.351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9E14ED8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-.211</w:t>
            </w:r>
          </w:p>
        </w:tc>
      </w:tr>
      <w:tr w:rsidR="00F92AC3" w:rsidRPr="00C40838" w14:paraId="1D13948D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AA29DD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150045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B809A5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56C9B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.943</w:t>
            </w:r>
            <w:r w:rsidRPr="00F92AC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857C5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.287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FF45E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28BEBF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.001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2AA8CF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.377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9AFE1D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1.509</w:t>
            </w:r>
          </w:p>
        </w:tc>
      </w:tr>
      <w:tr w:rsidR="00F92AC3" w:rsidRPr="00C40838" w14:paraId="714D8485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369BEC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087724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CF61B8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AE487D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.162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C3B2AB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.159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4E203B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DB4A85F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.310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6ABFCC8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-.152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F0D6E4D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.476</w:t>
            </w:r>
          </w:p>
        </w:tc>
      </w:tr>
      <w:tr w:rsidR="00F92AC3" w:rsidRPr="00C40838" w14:paraId="1CF0CAD1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E1C898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D946D0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7E5A01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4F93F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.781</w:t>
            </w:r>
            <w:r w:rsidRPr="00F92AC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EB11C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.289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16DC3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0A4FE1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.008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A74781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.211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6ECE66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1.351</w:t>
            </w:r>
          </w:p>
        </w:tc>
      </w:tr>
      <w:tr w:rsidR="00F92AC3" w:rsidRPr="00C40838" w14:paraId="04C8E96C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A16A66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7BA6EB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BF5360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FEE40B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-.162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235D18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.159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5B4C79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35AD77C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.310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F098DC9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-.476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C91146A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.152</w:t>
            </w:r>
          </w:p>
        </w:tc>
      </w:tr>
      <w:tr w:rsidR="00F92AC3" w:rsidRPr="00C40838" w14:paraId="4D8D3342" w14:textId="77777777" w:rsidTr="00B74F6E">
        <w:trPr>
          <w:cantSplit/>
          <w:trHeight w:val="312"/>
        </w:trPr>
        <w:tc>
          <w:tcPr>
            <w:tcW w:w="26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AF8F94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1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23F536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82E74A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EFF77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1.029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F4AA1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.673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2E918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926320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.128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F1B68A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-.298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F4A5E6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2.356</w:t>
            </w:r>
          </w:p>
        </w:tc>
      </w:tr>
      <w:tr w:rsidR="00F92AC3" w:rsidRPr="00C40838" w14:paraId="3F6FA2F7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F4487D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8DB144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D6269E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29435A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.621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AD9E46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.675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41C6D3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1966BA7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.359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2ACB550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-.710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6B4C17C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1.951</w:t>
            </w:r>
          </w:p>
        </w:tc>
      </w:tr>
      <w:tr w:rsidR="00F92AC3" w:rsidRPr="00C40838" w14:paraId="4DFCE892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CBAD4E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C45F6D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8DCD7D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10F5A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-1.029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ADA95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.673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46512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A38016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.128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7593B3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-2.356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B00D5A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.298</w:t>
            </w:r>
          </w:p>
        </w:tc>
      </w:tr>
      <w:tr w:rsidR="00F92AC3" w:rsidRPr="00C40838" w14:paraId="624896C1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730FB0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2DCD4C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29A7EA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41B848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-.408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EB8756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.250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57BDC8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BC75200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.105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8A19D9F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-.902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B28AB82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.086</w:t>
            </w:r>
          </w:p>
        </w:tc>
      </w:tr>
      <w:tr w:rsidR="00F92AC3" w:rsidRPr="00C40838" w14:paraId="31349BAE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CC661F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767E57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D9A999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4C0BD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-.621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6E952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.675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5D3B3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B63182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.359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96115B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-1.951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24B4B1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.710</w:t>
            </w:r>
          </w:p>
        </w:tc>
      </w:tr>
      <w:tr w:rsidR="00F92AC3" w:rsidRPr="00C40838" w14:paraId="170A588A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453096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65C42E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2402CF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28CA0D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.408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802D8D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.250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0461C5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CBAB4E3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.105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1BA3C8A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-.086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0B125F8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.902</w:t>
            </w:r>
          </w:p>
        </w:tc>
      </w:tr>
      <w:tr w:rsidR="00F92AC3" w:rsidRPr="00C40838" w14:paraId="14B1C7F5" w14:textId="77777777" w:rsidTr="00B74F6E">
        <w:trPr>
          <w:cantSplit/>
          <w:trHeight w:val="312"/>
        </w:trPr>
        <w:tc>
          <w:tcPr>
            <w:tcW w:w="26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F35784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1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710AF7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BE7F6C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2B2CF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.356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69250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.286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BE257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B0B268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.215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B907A3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-.208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66D979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.920</w:t>
            </w:r>
          </w:p>
        </w:tc>
      </w:tr>
      <w:tr w:rsidR="00F92AC3" w:rsidRPr="00C40838" w14:paraId="7EB39BAE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50C30C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5749F2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BCB7A9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1DEAAB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.441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647B33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.286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7B2966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93FBB9D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.125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D0D4E99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-.123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28D3840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1.005</w:t>
            </w:r>
          </w:p>
        </w:tc>
      </w:tr>
      <w:tr w:rsidR="00F92AC3" w:rsidRPr="00C40838" w14:paraId="4D4AE2BD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685767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EDD844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8E9E57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5D505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-.356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DFE03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.286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A86F5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C38D7B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.215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1788B6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-.920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E4B6EF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.208</w:t>
            </w:r>
          </w:p>
        </w:tc>
      </w:tr>
      <w:tr w:rsidR="00F92AC3" w:rsidRPr="00C40838" w14:paraId="0185F4B4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E9466C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3F8E4D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42FD7C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E034BE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.085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F8385D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.151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3B1F69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D4E2A97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.572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AC4C8FC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-.213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A5F3521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.384</w:t>
            </w:r>
          </w:p>
        </w:tc>
      </w:tr>
      <w:tr w:rsidR="00F92AC3" w:rsidRPr="00C40838" w14:paraId="414D23A6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095C55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27F28A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9045F3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D86B1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-.441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91E71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.286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5C2A7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D6C6EA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.125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99E01E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-1.005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37A1F6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.123</w:t>
            </w:r>
          </w:p>
        </w:tc>
      </w:tr>
      <w:tr w:rsidR="00F92AC3" w:rsidRPr="00C40838" w14:paraId="79002D37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5D6382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BF41A6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466BD4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0A3546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-.085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4EA73B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.151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1674F4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35988BF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.572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CDFF070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-.384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617C57E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.213</w:t>
            </w:r>
          </w:p>
        </w:tc>
      </w:tr>
      <w:tr w:rsidR="00F92AC3" w:rsidRPr="00C40838" w14:paraId="6E05F674" w14:textId="77777777" w:rsidTr="00B74F6E">
        <w:trPr>
          <w:cantSplit/>
          <w:trHeight w:val="312"/>
        </w:trPr>
        <w:tc>
          <w:tcPr>
            <w:tcW w:w="265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D38AE6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1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844D08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BFD95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8BF02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.675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88FCC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.682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556A3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D92569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.323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7D0E08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-.669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8FF710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2.020</w:t>
            </w:r>
          </w:p>
        </w:tc>
      </w:tr>
      <w:tr w:rsidR="00F92AC3" w:rsidRPr="00C40838" w14:paraId="46BF5E53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CCB194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C57B44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16CD52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4CFB90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.618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FFA0D2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.685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6D728D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746CF97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.368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296CDFC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-.733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E693FC0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1.970</w:t>
            </w:r>
          </w:p>
        </w:tc>
      </w:tr>
      <w:tr w:rsidR="00F92AC3" w:rsidRPr="00C40838" w14:paraId="07B8E8CD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926B1F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245D5A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1E1E69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817E6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-.675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DA401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.682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D92E3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CF8E03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.323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87D73E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-2.020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592A4F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.669</w:t>
            </w:r>
          </w:p>
        </w:tc>
      </w:tr>
      <w:tr w:rsidR="00F92AC3" w:rsidRPr="00C40838" w14:paraId="54C92012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C7BA9E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4F1771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430DF0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07A796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-.057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58FDCE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.299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B1B43A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FFEE456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.849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08A9774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-.646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FE0F94E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.532</w:t>
            </w:r>
          </w:p>
        </w:tc>
      </w:tr>
      <w:tr w:rsidR="00F92AC3" w:rsidRPr="00C40838" w14:paraId="45BAD1EE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E025B6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13826C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7F31C5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A4FF7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-.618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E8B10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.685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DD042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F4600B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.368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158214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-1.970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2C0B50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.733</w:t>
            </w:r>
          </w:p>
        </w:tc>
      </w:tr>
      <w:tr w:rsidR="00F92AC3" w:rsidRPr="00C40838" w14:paraId="5748568E" w14:textId="77777777" w:rsidTr="00B74F6E">
        <w:trPr>
          <w:cantSplit/>
          <w:trHeight w:val="144"/>
        </w:trPr>
        <w:tc>
          <w:tcPr>
            <w:tcW w:w="265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147772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371E0A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88465E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61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3004AB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.057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D3FC5D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.299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294D39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1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287356F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.849</w:t>
            </w:r>
          </w:p>
        </w:tc>
        <w:tc>
          <w:tcPr>
            <w:tcW w:w="16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8199F6B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-.532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A05B046" w14:textId="77777777" w:rsidR="00F92AC3" w:rsidRPr="00C40838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yellow"/>
              </w:rPr>
            </w:pPr>
            <w:r w:rsidRPr="00C40838">
              <w:rPr>
                <w:rFonts w:ascii="Arial" w:hAnsi="Arial" w:cs="Arial"/>
                <w:color w:val="010205"/>
                <w:highlight w:val="yellow"/>
              </w:rPr>
              <w:t>.646</w:t>
            </w:r>
          </w:p>
        </w:tc>
      </w:tr>
      <w:tr w:rsidR="00F92AC3" w:rsidRPr="00F92AC3" w14:paraId="1FC9D4BF" w14:textId="77777777" w:rsidTr="00B74F6E">
        <w:trPr>
          <w:cantSplit/>
          <w:trHeight w:val="312"/>
        </w:trPr>
        <w:tc>
          <w:tcPr>
            <w:tcW w:w="137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D595C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Based on estimated marginal means</w:t>
            </w:r>
          </w:p>
        </w:tc>
      </w:tr>
      <w:tr w:rsidR="00F92AC3" w:rsidRPr="00F92AC3" w14:paraId="424EE04E" w14:textId="77777777" w:rsidTr="00B74F6E">
        <w:trPr>
          <w:cantSplit/>
          <w:trHeight w:val="340"/>
        </w:trPr>
        <w:tc>
          <w:tcPr>
            <w:tcW w:w="137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37151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*. The mean difference is significant at the .05 level.</w:t>
            </w:r>
          </w:p>
        </w:tc>
      </w:tr>
      <w:tr w:rsidR="00F92AC3" w:rsidRPr="00F92AC3" w14:paraId="032C2D7F" w14:textId="77777777" w:rsidTr="00B74F6E">
        <w:trPr>
          <w:cantSplit/>
          <w:trHeight w:val="312"/>
        </w:trPr>
        <w:tc>
          <w:tcPr>
            <w:tcW w:w="137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FECCC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a. Dependent Variable: Shannon.</w:t>
            </w:r>
          </w:p>
        </w:tc>
      </w:tr>
      <w:tr w:rsidR="00F92AC3" w:rsidRPr="00F92AC3" w14:paraId="5AA5ED94" w14:textId="77777777" w:rsidTr="00B74F6E">
        <w:trPr>
          <w:cantSplit/>
          <w:trHeight w:val="312"/>
        </w:trPr>
        <w:tc>
          <w:tcPr>
            <w:tcW w:w="137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A1D61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c. Adjustment for multiple comparisons: Least Significant Difference (equivalent to no adjustments).</w:t>
            </w:r>
          </w:p>
        </w:tc>
      </w:tr>
    </w:tbl>
    <w:p w14:paraId="29446AB0" w14:textId="77777777" w:rsidR="00F92AC3" w:rsidRPr="00F92AC3" w:rsidRDefault="00F92AC3" w:rsidP="00F92AC3">
      <w:pPr>
        <w:spacing w:line="400" w:lineRule="atLeast"/>
        <w:rPr>
          <w:rFonts w:ascii="Times New Roman" w:hAnsi="Times New Roman" w:cs="Times New Roman"/>
          <w:color w:val="auto"/>
        </w:rPr>
      </w:pPr>
    </w:p>
    <w:tbl>
      <w:tblPr>
        <w:tblW w:w="101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4"/>
        <w:gridCol w:w="1917"/>
        <w:gridCol w:w="2042"/>
        <w:gridCol w:w="1416"/>
        <w:gridCol w:w="1416"/>
      </w:tblGrid>
      <w:tr w:rsidR="00F92AC3" w:rsidRPr="00F92AC3" w14:paraId="495B18A8" w14:textId="77777777">
        <w:trPr>
          <w:cantSplit/>
        </w:trPr>
        <w:tc>
          <w:tcPr>
            <w:tcW w:w="101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BDB87B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lastRenderedPageBreak/>
              <w:t xml:space="preserve">Univariate </w:t>
            </w:r>
            <w:proofErr w:type="spellStart"/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Tests</w:t>
            </w:r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F92AC3" w:rsidRPr="00F92AC3" w14:paraId="1241451E" w14:textId="77777777">
        <w:trPr>
          <w:cantSplit/>
        </w:trPr>
        <w:tc>
          <w:tcPr>
            <w:tcW w:w="335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6CDB3EE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Location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7C9590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Numerator df</w:t>
            </w:r>
          </w:p>
        </w:tc>
        <w:tc>
          <w:tcPr>
            <w:tcW w:w="2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82A8EE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Denominator df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97705A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BE07E3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F92AC3" w:rsidRPr="00F92AC3" w14:paraId="340430B5" w14:textId="77777777">
        <w:trPr>
          <w:cantSplit/>
        </w:trPr>
        <w:tc>
          <w:tcPr>
            <w:tcW w:w="335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054578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91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4707E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07E85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6911F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.117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E3320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.890</w:t>
            </w:r>
          </w:p>
        </w:tc>
      </w:tr>
      <w:tr w:rsidR="00F92AC3" w:rsidRPr="00F92AC3" w14:paraId="30A7D713" w14:textId="77777777">
        <w:trPr>
          <w:cantSplit/>
        </w:trPr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CD5FB4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9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DD4EF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2B13A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9DB0C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5.402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949F1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.005</w:t>
            </w:r>
          </w:p>
        </w:tc>
      </w:tr>
      <w:tr w:rsidR="00F92AC3" w:rsidRPr="00F92AC3" w14:paraId="19D8F071" w14:textId="77777777">
        <w:trPr>
          <w:cantSplit/>
        </w:trPr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F2C3B4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9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4A950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43EFB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4FB52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2.117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E4FD6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.123</w:t>
            </w:r>
          </w:p>
        </w:tc>
      </w:tr>
      <w:tr w:rsidR="00F92AC3" w:rsidRPr="00F92AC3" w14:paraId="361DB94C" w14:textId="77777777">
        <w:trPr>
          <w:cantSplit/>
        </w:trPr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8CEB1B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9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242C4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C4300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7292B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1.203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87470F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.303</w:t>
            </w:r>
          </w:p>
        </w:tc>
      </w:tr>
      <w:tr w:rsidR="00F92AC3" w:rsidRPr="00F92AC3" w14:paraId="1F7F7E3A" w14:textId="77777777">
        <w:trPr>
          <w:cantSplit/>
        </w:trPr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5A7A18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91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30AAA4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B32810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B8C448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.491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F2DEA3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.613</w:t>
            </w:r>
          </w:p>
        </w:tc>
      </w:tr>
      <w:tr w:rsidR="00F92AC3" w:rsidRPr="00F92AC3" w14:paraId="7CF3021D" w14:textId="77777777">
        <w:trPr>
          <w:cantSplit/>
        </w:trPr>
        <w:tc>
          <w:tcPr>
            <w:tcW w:w="101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A31BC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Each F tests the simple effects of Layer within each level combination of the other effects shown. These tests are based on the linearly independent pairwise comparisons among the estimated marginal means.</w:t>
            </w:r>
          </w:p>
        </w:tc>
      </w:tr>
      <w:tr w:rsidR="00F92AC3" w:rsidRPr="00F92AC3" w14:paraId="02F5439F" w14:textId="77777777">
        <w:trPr>
          <w:cantSplit/>
        </w:trPr>
        <w:tc>
          <w:tcPr>
            <w:tcW w:w="101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50674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a. Dependent Variable: Shannon.</w:t>
            </w:r>
          </w:p>
        </w:tc>
      </w:tr>
    </w:tbl>
    <w:p w14:paraId="250514B1" w14:textId="77777777" w:rsidR="00F92AC3" w:rsidRPr="00F92AC3" w:rsidRDefault="00F92AC3" w:rsidP="00F92AC3">
      <w:pPr>
        <w:rPr>
          <w:rFonts w:ascii="Arial" w:hAnsi="Arial" w:cs="Arial"/>
          <w:b/>
          <w:bCs/>
          <w:sz w:val="28"/>
          <w:szCs w:val="28"/>
        </w:rPr>
      </w:pPr>
    </w:p>
    <w:p w14:paraId="2682D6ED" w14:textId="43E0469E" w:rsidR="00F92AC3" w:rsidRDefault="00F92AC3" w:rsidP="00B74F6E">
      <w:pPr>
        <w:rPr>
          <w:rFonts w:ascii="Arial" w:hAnsi="Arial" w:cs="Arial"/>
          <w:b/>
          <w:bCs/>
          <w:sz w:val="28"/>
          <w:szCs w:val="28"/>
        </w:rPr>
      </w:pPr>
      <w:r w:rsidRPr="00F92AC3">
        <w:rPr>
          <w:rFonts w:ascii="Arial" w:hAnsi="Arial" w:cs="Arial"/>
          <w:b/>
          <w:bCs/>
          <w:sz w:val="28"/>
          <w:szCs w:val="28"/>
        </w:rPr>
        <w:t>Mixed Model Analysi</w:t>
      </w:r>
      <w:r w:rsidR="00B74F6E">
        <w:rPr>
          <w:rFonts w:ascii="Arial" w:hAnsi="Arial" w:cs="Arial"/>
          <w:b/>
          <w:bCs/>
          <w:sz w:val="28"/>
          <w:szCs w:val="28"/>
        </w:rPr>
        <w:t>s</w:t>
      </w:r>
    </w:p>
    <w:p w14:paraId="7E437EA5" w14:textId="77777777" w:rsidR="00B74F6E" w:rsidRPr="00B74F6E" w:rsidRDefault="00B74F6E" w:rsidP="00B74F6E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81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3"/>
        <w:gridCol w:w="2208"/>
        <w:gridCol w:w="2041"/>
        <w:gridCol w:w="2041"/>
      </w:tblGrid>
      <w:tr w:rsidR="00F92AC3" w:rsidRPr="00F92AC3" w14:paraId="25269BF1" w14:textId="77777777">
        <w:trPr>
          <w:cantSplit/>
        </w:trPr>
        <w:tc>
          <w:tcPr>
            <w:tcW w:w="81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7C0709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 xml:space="preserve">Model </w:t>
            </w:r>
            <w:proofErr w:type="spellStart"/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Dimension</w:t>
            </w:r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F92AC3" w:rsidRPr="00F92AC3" w14:paraId="2E73274C" w14:textId="77777777">
        <w:trPr>
          <w:cantSplit/>
        </w:trPr>
        <w:tc>
          <w:tcPr>
            <w:tcW w:w="402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3944D1" w14:textId="77777777" w:rsidR="00F92AC3" w:rsidRPr="00F92AC3" w:rsidRDefault="00F92AC3" w:rsidP="00F92AC3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11DEB8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Number of Levels</w:t>
            </w:r>
          </w:p>
        </w:tc>
        <w:tc>
          <w:tcPr>
            <w:tcW w:w="20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99F5AF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Number of Parameters</w:t>
            </w:r>
          </w:p>
        </w:tc>
      </w:tr>
      <w:tr w:rsidR="00F92AC3" w:rsidRPr="00F92AC3" w14:paraId="763A66ED" w14:textId="77777777">
        <w:trPr>
          <w:cantSplit/>
        </w:trPr>
        <w:tc>
          <w:tcPr>
            <w:tcW w:w="181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B757AB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Fixed Effects</w:t>
            </w:r>
          </w:p>
        </w:tc>
        <w:tc>
          <w:tcPr>
            <w:tcW w:w="220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AAF26C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Intercept</w:t>
            </w:r>
          </w:p>
        </w:tc>
        <w:tc>
          <w:tcPr>
            <w:tcW w:w="204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22CEA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5EF06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</w:t>
            </w:r>
          </w:p>
        </w:tc>
      </w:tr>
      <w:tr w:rsidR="00F92AC3" w:rsidRPr="00F92AC3" w14:paraId="4C2752D1" w14:textId="77777777">
        <w:trPr>
          <w:cantSplit/>
        </w:trPr>
        <w:tc>
          <w:tcPr>
            <w:tcW w:w="181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8B906D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2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308907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Layer</w:t>
            </w:r>
          </w:p>
        </w:tc>
        <w:tc>
          <w:tcPr>
            <w:tcW w:w="204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05ACC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BC33DD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2</w:t>
            </w:r>
          </w:p>
        </w:tc>
      </w:tr>
      <w:tr w:rsidR="00F92AC3" w:rsidRPr="00F92AC3" w14:paraId="46DA92E4" w14:textId="77777777">
        <w:trPr>
          <w:cantSplit/>
        </w:trPr>
        <w:tc>
          <w:tcPr>
            <w:tcW w:w="181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A0F83D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2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600D9C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Location</w:t>
            </w:r>
          </w:p>
        </w:tc>
        <w:tc>
          <w:tcPr>
            <w:tcW w:w="204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F6DE2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B57F1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</w:t>
            </w:r>
          </w:p>
        </w:tc>
      </w:tr>
      <w:tr w:rsidR="00F92AC3" w:rsidRPr="00F92AC3" w14:paraId="63641111" w14:textId="77777777">
        <w:trPr>
          <w:cantSplit/>
        </w:trPr>
        <w:tc>
          <w:tcPr>
            <w:tcW w:w="181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420B5F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2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BB0D7B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Layer * Location</w:t>
            </w:r>
          </w:p>
        </w:tc>
        <w:tc>
          <w:tcPr>
            <w:tcW w:w="204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011CF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15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C0540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8</w:t>
            </w:r>
          </w:p>
        </w:tc>
      </w:tr>
      <w:tr w:rsidR="00F92AC3" w:rsidRPr="00F92AC3" w14:paraId="7FBE1710" w14:textId="77777777">
        <w:trPr>
          <w:cantSplit/>
        </w:trPr>
        <w:tc>
          <w:tcPr>
            <w:tcW w:w="402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EF9D82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Residual</w:t>
            </w:r>
          </w:p>
        </w:tc>
        <w:tc>
          <w:tcPr>
            <w:tcW w:w="204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537A4005" w14:textId="77777777" w:rsidR="00F92AC3" w:rsidRPr="00F92AC3" w:rsidRDefault="00F92AC3" w:rsidP="00F92AC3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F6D7B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</w:t>
            </w:r>
          </w:p>
        </w:tc>
      </w:tr>
      <w:tr w:rsidR="00F92AC3" w:rsidRPr="00F92AC3" w14:paraId="4CCE73DC" w14:textId="77777777">
        <w:trPr>
          <w:cantSplit/>
        </w:trPr>
        <w:tc>
          <w:tcPr>
            <w:tcW w:w="402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87B8A0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Total</w:t>
            </w:r>
          </w:p>
        </w:tc>
        <w:tc>
          <w:tcPr>
            <w:tcW w:w="204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3C296B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24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B1B992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16</w:t>
            </w:r>
          </w:p>
        </w:tc>
      </w:tr>
      <w:tr w:rsidR="00F92AC3" w:rsidRPr="00F92AC3" w14:paraId="4D64278E" w14:textId="77777777">
        <w:trPr>
          <w:cantSplit/>
        </w:trPr>
        <w:tc>
          <w:tcPr>
            <w:tcW w:w="81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F95D7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a. Dependent Variable: Shannon.</w:t>
            </w:r>
          </w:p>
        </w:tc>
      </w:tr>
    </w:tbl>
    <w:p w14:paraId="164E533F" w14:textId="77777777" w:rsidR="00F92AC3" w:rsidRPr="00F92AC3" w:rsidRDefault="00F92AC3" w:rsidP="00F92AC3">
      <w:pPr>
        <w:spacing w:line="400" w:lineRule="atLeast"/>
        <w:rPr>
          <w:rFonts w:ascii="Times New Roman" w:hAnsi="Times New Roman" w:cs="Times New Roman"/>
          <w:color w:val="auto"/>
        </w:rPr>
      </w:pPr>
    </w:p>
    <w:p w14:paraId="55DC5780" w14:textId="77777777" w:rsidR="00F92AC3" w:rsidRDefault="00F92AC3" w:rsidP="00F92AC3">
      <w:pPr>
        <w:spacing w:line="400" w:lineRule="atLeast"/>
        <w:rPr>
          <w:rFonts w:ascii="Times New Roman" w:hAnsi="Times New Roman" w:cs="Times New Roman"/>
          <w:color w:val="auto"/>
        </w:rPr>
      </w:pPr>
    </w:p>
    <w:p w14:paraId="09D443B6" w14:textId="77777777" w:rsidR="00B74F6E" w:rsidRPr="00F92AC3" w:rsidRDefault="00B74F6E" w:rsidP="00F92AC3">
      <w:pPr>
        <w:spacing w:line="400" w:lineRule="atLeast"/>
        <w:rPr>
          <w:rFonts w:ascii="Times New Roman" w:hAnsi="Times New Roman" w:cs="Times New Roman"/>
          <w:color w:val="auto"/>
        </w:rPr>
      </w:pPr>
    </w:p>
    <w:tbl>
      <w:tblPr>
        <w:tblW w:w="55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2"/>
        <w:gridCol w:w="2080"/>
      </w:tblGrid>
      <w:tr w:rsidR="00F92AC3" w:rsidRPr="00F92AC3" w14:paraId="3761642E" w14:textId="77777777">
        <w:trPr>
          <w:cantSplit/>
        </w:trPr>
        <w:tc>
          <w:tcPr>
            <w:tcW w:w="5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15AB83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lastRenderedPageBreak/>
              <w:t xml:space="preserve">Information </w:t>
            </w:r>
            <w:proofErr w:type="spellStart"/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Criteria</w:t>
            </w:r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F92AC3" w:rsidRPr="00F92AC3" w14:paraId="4A4A2929" w14:textId="77777777">
        <w:trPr>
          <w:cantSplit/>
        </w:trPr>
        <w:tc>
          <w:tcPr>
            <w:tcW w:w="348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4D1D44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-2 Restricted Log Likelihood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F6895D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413.84558438</w:t>
            </w:r>
          </w:p>
        </w:tc>
      </w:tr>
      <w:tr w:rsidR="00F92AC3" w:rsidRPr="00F92AC3" w14:paraId="246BC49F" w14:textId="77777777">
        <w:trPr>
          <w:cantSplit/>
        </w:trPr>
        <w:tc>
          <w:tcPr>
            <w:tcW w:w="3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19D6A0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Akaike's Information Criterion (AIC)</w:t>
            </w:r>
          </w:p>
        </w:tc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C4B6B9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415.84558438</w:t>
            </w:r>
          </w:p>
        </w:tc>
      </w:tr>
      <w:tr w:rsidR="00F92AC3" w:rsidRPr="00F92AC3" w14:paraId="6EFEF134" w14:textId="77777777">
        <w:trPr>
          <w:cantSplit/>
        </w:trPr>
        <w:tc>
          <w:tcPr>
            <w:tcW w:w="3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62BAF0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F92AC3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F92AC3">
              <w:rPr>
                <w:rFonts w:ascii="Arial" w:hAnsi="Arial" w:cs="Arial"/>
                <w:color w:val="264A60"/>
              </w:rPr>
              <w:t xml:space="preserve"> and Tsai's Criterion (AICC)</w:t>
            </w:r>
          </w:p>
        </w:tc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7AA655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415.86641771</w:t>
            </w:r>
          </w:p>
        </w:tc>
      </w:tr>
      <w:tr w:rsidR="00F92AC3" w:rsidRPr="00F92AC3" w14:paraId="0A210CDB" w14:textId="77777777">
        <w:trPr>
          <w:cantSplit/>
        </w:trPr>
        <w:tc>
          <w:tcPr>
            <w:tcW w:w="3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784AFB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F92AC3">
              <w:rPr>
                <w:rFonts w:ascii="Arial" w:hAnsi="Arial" w:cs="Arial"/>
                <w:color w:val="264A60"/>
              </w:rPr>
              <w:t>Bozdogan's</w:t>
            </w:r>
            <w:proofErr w:type="spellEnd"/>
            <w:r w:rsidRPr="00F92AC3">
              <w:rPr>
                <w:rFonts w:ascii="Arial" w:hAnsi="Arial" w:cs="Arial"/>
                <w:color w:val="264A60"/>
              </w:rPr>
              <w:t xml:space="preserve"> Criterion (CAIC)</w:t>
            </w:r>
          </w:p>
        </w:tc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2E1590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420.11344254</w:t>
            </w:r>
          </w:p>
        </w:tc>
      </w:tr>
      <w:tr w:rsidR="00F92AC3" w:rsidRPr="00F92AC3" w14:paraId="08DF669A" w14:textId="77777777">
        <w:trPr>
          <w:cantSplit/>
        </w:trPr>
        <w:tc>
          <w:tcPr>
            <w:tcW w:w="34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F6E096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Schwarz's Bayesian Criterion (BIC)</w:t>
            </w:r>
          </w:p>
        </w:tc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0A12A8B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419.11344254</w:t>
            </w:r>
          </w:p>
        </w:tc>
      </w:tr>
      <w:tr w:rsidR="00F92AC3" w:rsidRPr="00F92AC3" w14:paraId="444799D5" w14:textId="77777777">
        <w:trPr>
          <w:cantSplit/>
        </w:trPr>
        <w:tc>
          <w:tcPr>
            <w:tcW w:w="5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FC78E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The information criteria are displayed in smaller-is-better form.</w:t>
            </w:r>
          </w:p>
        </w:tc>
      </w:tr>
      <w:tr w:rsidR="00F92AC3" w:rsidRPr="00F92AC3" w14:paraId="3DF9B112" w14:textId="77777777">
        <w:trPr>
          <w:cantSplit/>
        </w:trPr>
        <w:tc>
          <w:tcPr>
            <w:tcW w:w="5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554FA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a. Dependent Variable: Shannon.</w:t>
            </w:r>
          </w:p>
        </w:tc>
      </w:tr>
    </w:tbl>
    <w:p w14:paraId="4B6DD080" w14:textId="77777777" w:rsidR="00F92AC3" w:rsidRPr="00F92AC3" w:rsidRDefault="00F92AC3" w:rsidP="00F92AC3">
      <w:pPr>
        <w:spacing w:line="400" w:lineRule="atLeast"/>
        <w:rPr>
          <w:rFonts w:ascii="Times New Roman" w:hAnsi="Times New Roman" w:cs="Times New Roman"/>
          <w:color w:val="auto"/>
        </w:rPr>
      </w:pPr>
    </w:p>
    <w:tbl>
      <w:tblPr>
        <w:tblW w:w="65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71"/>
        <w:gridCol w:w="1651"/>
        <w:gridCol w:w="1439"/>
      </w:tblGrid>
      <w:tr w:rsidR="00F92AC3" w:rsidRPr="00F92AC3" w14:paraId="330B4F66" w14:textId="77777777">
        <w:trPr>
          <w:cantSplit/>
        </w:trPr>
        <w:tc>
          <w:tcPr>
            <w:tcW w:w="6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E49A96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Coefficients of Determination</w:t>
            </w:r>
          </w:p>
        </w:tc>
      </w:tr>
      <w:tr w:rsidR="00F92AC3" w:rsidRPr="00F92AC3" w14:paraId="64FAB8D0" w14:textId="77777777">
        <w:trPr>
          <w:cantSplit/>
        </w:trPr>
        <w:tc>
          <w:tcPr>
            <w:tcW w:w="3470" w:type="dxa"/>
            <w:vMerge w:val="restart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F1CCE7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Pseudo-R Square Measures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4E9361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Marginal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78EBC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.200</w:t>
            </w:r>
          </w:p>
        </w:tc>
      </w:tr>
      <w:tr w:rsidR="00F92AC3" w:rsidRPr="00F92AC3" w14:paraId="5490384A" w14:textId="77777777">
        <w:trPr>
          <w:cantSplit/>
        </w:trPr>
        <w:tc>
          <w:tcPr>
            <w:tcW w:w="3470" w:type="dxa"/>
            <w:vMerge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90FD40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6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503321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Conditional</w:t>
            </w:r>
          </w:p>
        </w:tc>
        <w:tc>
          <w:tcPr>
            <w:tcW w:w="143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9C6394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.200</w:t>
            </w:r>
          </w:p>
        </w:tc>
      </w:tr>
    </w:tbl>
    <w:p w14:paraId="271192C0" w14:textId="77777777" w:rsidR="00F92AC3" w:rsidRPr="00F92AC3" w:rsidRDefault="00F92AC3" w:rsidP="00F92AC3">
      <w:pPr>
        <w:spacing w:line="400" w:lineRule="atLeast"/>
        <w:rPr>
          <w:rFonts w:ascii="Times New Roman" w:hAnsi="Times New Roman" w:cs="Times New Roman"/>
          <w:color w:val="auto"/>
        </w:rPr>
      </w:pPr>
    </w:p>
    <w:p w14:paraId="6837A504" w14:textId="77777777" w:rsidR="00F92AC3" w:rsidRPr="00F92AC3" w:rsidRDefault="00F92AC3" w:rsidP="00F92AC3">
      <w:pPr>
        <w:rPr>
          <w:rFonts w:ascii="Arial" w:hAnsi="Arial" w:cs="Arial"/>
          <w:b/>
          <w:bCs/>
          <w:sz w:val="28"/>
          <w:szCs w:val="28"/>
        </w:rPr>
      </w:pPr>
    </w:p>
    <w:p w14:paraId="6E07672E" w14:textId="3723237F" w:rsidR="00F92AC3" w:rsidRPr="00B74F6E" w:rsidRDefault="00F92AC3" w:rsidP="00B74F6E">
      <w:pPr>
        <w:rPr>
          <w:rFonts w:ascii="Arial" w:hAnsi="Arial" w:cs="Arial"/>
          <w:b/>
          <w:bCs/>
          <w:sz w:val="28"/>
          <w:szCs w:val="28"/>
        </w:rPr>
      </w:pPr>
      <w:r w:rsidRPr="00F92AC3">
        <w:rPr>
          <w:rFonts w:ascii="Arial" w:hAnsi="Arial" w:cs="Arial"/>
          <w:b/>
          <w:bCs/>
          <w:sz w:val="28"/>
          <w:szCs w:val="28"/>
        </w:rPr>
        <w:t>Fixed Effect</w:t>
      </w:r>
      <w:r w:rsidR="00B74F6E">
        <w:rPr>
          <w:rFonts w:ascii="Arial" w:hAnsi="Arial" w:cs="Arial"/>
          <w:b/>
          <w:bCs/>
          <w:sz w:val="28"/>
          <w:szCs w:val="28"/>
        </w:rPr>
        <w:t>s</w:t>
      </w:r>
    </w:p>
    <w:p w14:paraId="2D0E328B" w14:textId="77777777" w:rsidR="00F92AC3" w:rsidRPr="00F92AC3" w:rsidRDefault="00F92AC3" w:rsidP="00F92AC3">
      <w:pPr>
        <w:spacing w:line="400" w:lineRule="atLeast"/>
        <w:rPr>
          <w:rFonts w:ascii="Times New Roman" w:hAnsi="Times New Roman" w:cs="Times New Roman"/>
          <w:color w:val="auto"/>
        </w:rPr>
      </w:pPr>
    </w:p>
    <w:tbl>
      <w:tblPr>
        <w:tblW w:w="91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9"/>
        <w:gridCol w:w="1917"/>
        <w:gridCol w:w="2041"/>
        <w:gridCol w:w="1541"/>
        <w:gridCol w:w="1416"/>
      </w:tblGrid>
      <w:tr w:rsidR="00F92AC3" w:rsidRPr="00F92AC3" w14:paraId="1CD7C855" w14:textId="77777777">
        <w:trPr>
          <w:cantSplit/>
        </w:trPr>
        <w:tc>
          <w:tcPr>
            <w:tcW w:w="91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B5C874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 xml:space="preserve">Type III Tests of Fixed </w:t>
            </w:r>
            <w:proofErr w:type="spellStart"/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Effects</w:t>
            </w:r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F92AC3" w:rsidRPr="00F92AC3" w14:paraId="72A80281" w14:textId="77777777">
        <w:trPr>
          <w:cantSplit/>
        </w:trPr>
        <w:tc>
          <w:tcPr>
            <w:tcW w:w="220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2D3594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Source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6D3A4B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Numerator df</w:t>
            </w:r>
          </w:p>
        </w:tc>
        <w:tc>
          <w:tcPr>
            <w:tcW w:w="2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622CAE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Denominator df</w:t>
            </w:r>
          </w:p>
        </w:tc>
        <w:tc>
          <w:tcPr>
            <w:tcW w:w="15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58FC76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D9E80C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F92AC3" w:rsidRPr="00F92AC3" w14:paraId="528C2A7D" w14:textId="77777777">
        <w:trPr>
          <w:cantSplit/>
        </w:trPr>
        <w:tc>
          <w:tcPr>
            <w:tcW w:w="220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74F78A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Intercept</w:t>
            </w:r>
          </w:p>
        </w:tc>
        <w:tc>
          <w:tcPr>
            <w:tcW w:w="191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49398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30EC6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5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EAD92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2155.360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9998E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&lt;.001</w:t>
            </w:r>
          </w:p>
        </w:tc>
      </w:tr>
      <w:tr w:rsidR="00F92AC3" w:rsidRPr="00F92AC3" w14:paraId="28D44F31" w14:textId="77777777">
        <w:trPr>
          <w:cantSplit/>
        </w:trPr>
        <w:tc>
          <w:tcPr>
            <w:tcW w:w="22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46E350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Layer</w:t>
            </w:r>
          </w:p>
        </w:tc>
        <w:tc>
          <w:tcPr>
            <w:tcW w:w="19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8B4F1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66668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5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77E07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.661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EC3C5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.518</w:t>
            </w:r>
          </w:p>
        </w:tc>
      </w:tr>
      <w:tr w:rsidR="00F92AC3" w:rsidRPr="00F92AC3" w14:paraId="316263E3" w14:textId="77777777">
        <w:trPr>
          <w:cantSplit/>
        </w:trPr>
        <w:tc>
          <w:tcPr>
            <w:tcW w:w="22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EEE65C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Location</w:t>
            </w:r>
          </w:p>
        </w:tc>
        <w:tc>
          <w:tcPr>
            <w:tcW w:w="19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08564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E2A93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5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81E75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9.923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94B7F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&lt;.001</w:t>
            </w:r>
          </w:p>
        </w:tc>
      </w:tr>
      <w:tr w:rsidR="00F92AC3" w:rsidRPr="00F92AC3" w14:paraId="5B8165A4" w14:textId="77777777">
        <w:trPr>
          <w:cantSplit/>
        </w:trPr>
        <w:tc>
          <w:tcPr>
            <w:tcW w:w="220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9EB72F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Layer * Location</w:t>
            </w:r>
          </w:p>
        </w:tc>
        <w:tc>
          <w:tcPr>
            <w:tcW w:w="191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1E656F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CA4551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5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760649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2.304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800A33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.022</w:t>
            </w:r>
          </w:p>
        </w:tc>
      </w:tr>
      <w:tr w:rsidR="00F92AC3" w:rsidRPr="00F92AC3" w14:paraId="440C3E03" w14:textId="77777777">
        <w:trPr>
          <w:cantSplit/>
        </w:trPr>
        <w:tc>
          <w:tcPr>
            <w:tcW w:w="91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5326D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a. Dependent Variable: Shannon.</w:t>
            </w:r>
          </w:p>
        </w:tc>
      </w:tr>
    </w:tbl>
    <w:p w14:paraId="1623D9BE" w14:textId="4B2B58A8" w:rsidR="00F92AC3" w:rsidRPr="00B74F6E" w:rsidRDefault="00F92AC3" w:rsidP="00B74F6E">
      <w:pPr>
        <w:rPr>
          <w:rFonts w:ascii="Arial" w:hAnsi="Arial" w:cs="Arial"/>
          <w:b/>
          <w:bCs/>
          <w:sz w:val="28"/>
          <w:szCs w:val="28"/>
        </w:rPr>
      </w:pPr>
      <w:r w:rsidRPr="00F92AC3">
        <w:rPr>
          <w:rFonts w:ascii="Arial" w:hAnsi="Arial" w:cs="Arial"/>
          <w:b/>
          <w:bCs/>
          <w:sz w:val="28"/>
          <w:szCs w:val="28"/>
        </w:rPr>
        <w:lastRenderedPageBreak/>
        <w:t>Covariance Parameters</w:t>
      </w:r>
    </w:p>
    <w:tbl>
      <w:tblPr>
        <w:tblW w:w="43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2"/>
        <w:gridCol w:w="1416"/>
        <w:gridCol w:w="1437"/>
      </w:tblGrid>
      <w:tr w:rsidR="00F92AC3" w:rsidRPr="00F92AC3" w14:paraId="54D22A5D" w14:textId="77777777">
        <w:trPr>
          <w:cantSplit/>
        </w:trPr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64F9DA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 xml:space="preserve">Estimates of Covariance </w:t>
            </w:r>
            <w:proofErr w:type="spellStart"/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Parameters</w:t>
            </w:r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F92AC3" w:rsidRPr="00F92AC3" w14:paraId="2C39B00D" w14:textId="77777777">
        <w:trPr>
          <w:cantSplit/>
        </w:trPr>
        <w:tc>
          <w:tcPr>
            <w:tcW w:w="154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B00987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Parameter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6A4E6C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Estimate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4F388F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Std. Error</w:t>
            </w:r>
          </w:p>
        </w:tc>
      </w:tr>
      <w:tr w:rsidR="00F92AC3" w:rsidRPr="00F92AC3" w14:paraId="574097AF" w14:textId="77777777">
        <w:trPr>
          <w:cantSplit/>
        </w:trPr>
        <w:tc>
          <w:tcPr>
            <w:tcW w:w="154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239DFE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Residual</w:t>
            </w:r>
          </w:p>
        </w:tc>
        <w:tc>
          <w:tcPr>
            <w:tcW w:w="1416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D70E6C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.423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F51268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.043</w:t>
            </w:r>
          </w:p>
        </w:tc>
      </w:tr>
      <w:tr w:rsidR="00F92AC3" w:rsidRPr="00F92AC3" w14:paraId="1FD0A47E" w14:textId="77777777">
        <w:trPr>
          <w:cantSplit/>
        </w:trPr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7F1B5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a. Dependent Variable: Shannon.</w:t>
            </w:r>
          </w:p>
        </w:tc>
      </w:tr>
    </w:tbl>
    <w:p w14:paraId="119F9D7A" w14:textId="77777777" w:rsidR="00F92AC3" w:rsidRPr="00F92AC3" w:rsidRDefault="00F92AC3" w:rsidP="00F92AC3">
      <w:pPr>
        <w:rPr>
          <w:rFonts w:ascii="Arial" w:hAnsi="Arial" w:cs="Arial"/>
          <w:b/>
          <w:bCs/>
          <w:sz w:val="28"/>
          <w:szCs w:val="28"/>
        </w:rPr>
      </w:pPr>
    </w:p>
    <w:p w14:paraId="0DC3FA44" w14:textId="008E1764" w:rsidR="00F92AC3" w:rsidRPr="00B74F6E" w:rsidRDefault="00F92AC3" w:rsidP="00B74F6E">
      <w:pPr>
        <w:rPr>
          <w:rFonts w:ascii="Arial" w:hAnsi="Arial" w:cs="Arial"/>
          <w:b/>
          <w:bCs/>
          <w:sz w:val="28"/>
          <w:szCs w:val="28"/>
        </w:rPr>
      </w:pPr>
      <w:r w:rsidRPr="00F92AC3">
        <w:rPr>
          <w:rFonts w:ascii="Arial" w:hAnsi="Arial" w:cs="Arial"/>
          <w:b/>
          <w:bCs/>
          <w:sz w:val="28"/>
          <w:szCs w:val="28"/>
        </w:rPr>
        <w:t>Estimated Marginal Means</w:t>
      </w:r>
    </w:p>
    <w:tbl>
      <w:tblPr>
        <w:tblW w:w="131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3355"/>
        <w:gridCol w:w="1416"/>
        <w:gridCol w:w="1437"/>
        <w:gridCol w:w="1416"/>
        <w:gridCol w:w="1833"/>
        <w:gridCol w:w="1874"/>
      </w:tblGrid>
      <w:tr w:rsidR="00F92AC3" w:rsidRPr="00F92AC3" w14:paraId="5C6317BE" w14:textId="77777777">
        <w:trPr>
          <w:cantSplit/>
        </w:trPr>
        <w:tc>
          <w:tcPr>
            <w:tcW w:w="13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64B43B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proofErr w:type="spellStart"/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Estimates</w:t>
            </w:r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F92AC3" w:rsidRPr="00F92AC3" w14:paraId="0AF320D1" w14:textId="77777777">
        <w:trPr>
          <w:cantSplit/>
        </w:trPr>
        <w:tc>
          <w:tcPr>
            <w:tcW w:w="17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092CBD5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Layer</w:t>
            </w:r>
          </w:p>
        </w:tc>
        <w:tc>
          <w:tcPr>
            <w:tcW w:w="33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AA29539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Location</w:t>
            </w:r>
          </w:p>
        </w:tc>
        <w:tc>
          <w:tcPr>
            <w:tcW w:w="141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A43ACA9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Mean</w:t>
            </w:r>
          </w:p>
        </w:tc>
        <w:tc>
          <w:tcPr>
            <w:tcW w:w="143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1439A1A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Std. Error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97B8E98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370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41A2B11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95% Confidence Interval</w:t>
            </w:r>
          </w:p>
        </w:tc>
      </w:tr>
      <w:tr w:rsidR="00F92AC3" w:rsidRPr="00F92AC3" w14:paraId="197990A1" w14:textId="77777777">
        <w:trPr>
          <w:cantSplit/>
        </w:trPr>
        <w:tc>
          <w:tcPr>
            <w:tcW w:w="17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3EAC26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33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5EE672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1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2BBAFE9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3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55820EF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0F45FDF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8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0EBFE8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Lower Bound</w:t>
            </w:r>
          </w:p>
        </w:tc>
        <w:tc>
          <w:tcPr>
            <w:tcW w:w="187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2E51594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Upper Bound</w:t>
            </w:r>
          </w:p>
        </w:tc>
      </w:tr>
      <w:tr w:rsidR="00F92AC3" w:rsidRPr="00F92AC3" w14:paraId="7A2710B1" w14:textId="77777777">
        <w:trPr>
          <w:cantSplit/>
        </w:trPr>
        <w:tc>
          <w:tcPr>
            <w:tcW w:w="179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7AE3D5D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335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750090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1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A35DB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4.221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501C2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.460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553E8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4C1DE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3.314</w:t>
            </w:r>
          </w:p>
        </w:tc>
        <w:tc>
          <w:tcPr>
            <w:tcW w:w="18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23F97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5.127</w:t>
            </w:r>
          </w:p>
        </w:tc>
      </w:tr>
      <w:tr w:rsidR="00F92AC3" w:rsidRPr="00F92AC3" w14:paraId="2537978A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7B83FCD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746BBA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55604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2.849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5BC6A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.265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E2033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A20E1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2.325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02D87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3.372</w:t>
            </w:r>
          </w:p>
        </w:tc>
      </w:tr>
      <w:tr w:rsidR="00F92AC3" w:rsidRPr="00F92AC3" w14:paraId="5A4D8EB9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0BD588E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FB2E1B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24989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4.706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FE264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.650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0F5AC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19FD6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3.424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1B16F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5.988</w:t>
            </w:r>
          </w:p>
        </w:tc>
      </w:tr>
      <w:tr w:rsidR="00F92AC3" w:rsidRPr="00F92AC3" w14:paraId="47F83183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C692CA4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E27CD4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DB7E3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4.568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85325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.265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E7DAF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C8F10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4.045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D3809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5.092</w:t>
            </w:r>
          </w:p>
        </w:tc>
      </w:tr>
      <w:tr w:rsidR="00F92AC3" w:rsidRPr="00F92AC3" w14:paraId="5110C86F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790570B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67FC6B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B4B49E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4.419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25FAD4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.650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B87BF7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1C8C19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3.137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DB7D91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5.701</w:t>
            </w:r>
          </w:p>
        </w:tc>
      </w:tr>
      <w:tr w:rsidR="00F92AC3" w:rsidRPr="00F92AC3" w14:paraId="0AD3B1D4" w14:textId="77777777">
        <w:trPr>
          <w:cantSplit/>
        </w:trPr>
        <w:tc>
          <w:tcPr>
            <w:tcW w:w="17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E62C2F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39C318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FE362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4.038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70461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.375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3EBF8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471EB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3.298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736AC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4.778</w:t>
            </w:r>
          </w:p>
        </w:tc>
      </w:tr>
      <w:tr w:rsidR="00F92AC3" w:rsidRPr="00F92AC3" w14:paraId="21A2A265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59D692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89A6F5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D6F20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3.792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0FB51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.110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A3C05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16F39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3.575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8CD3B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4.008</w:t>
            </w:r>
          </w:p>
        </w:tc>
      </w:tr>
      <w:tr w:rsidR="00F92AC3" w:rsidRPr="00F92AC3" w14:paraId="2166A972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3CB5C9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16C997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40A38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3.677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CDA39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.174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09D13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ACF4E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3.334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3B9F9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4.020</w:t>
            </w:r>
          </w:p>
        </w:tc>
      </w:tr>
      <w:tr w:rsidR="00F92AC3" w:rsidRPr="00F92AC3" w14:paraId="3F6D3F1E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7F2D5D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FC4D68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327C1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4.212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CFCBE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.107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CD802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BA5D5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4.002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9ABDB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4.423</w:t>
            </w:r>
          </w:p>
        </w:tc>
      </w:tr>
      <w:tr w:rsidR="00F92AC3" w:rsidRPr="00F92AC3" w14:paraId="41619D41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1B44BA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2883CF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F55A02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3.744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2EDA6B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.206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220F33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51FB58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3.339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C833A5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4.149</w:t>
            </w:r>
          </w:p>
        </w:tc>
      </w:tr>
      <w:tr w:rsidR="00F92AC3" w:rsidRPr="00F92AC3" w14:paraId="5343C913" w14:textId="77777777">
        <w:trPr>
          <w:cantSplit/>
        </w:trPr>
        <w:tc>
          <w:tcPr>
            <w:tcW w:w="179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DAA04D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449412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F1582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4.288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D05D7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.375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9E4AA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A32A9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3.548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A5734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5.028</w:t>
            </w:r>
          </w:p>
        </w:tc>
      </w:tr>
      <w:tr w:rsidR="00F92AC3" w:rsidRPr="00F92AC3" w14:paraId="6016CF94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85C1C8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67F45E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16846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3.630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E23D7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.115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5D7E4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C19D7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3.403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2C1CE5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3.856</w:t>
            </w:r>
          </w:p>
        </w:tc>
      </w:tr>
      <w:tr w:rsidR="00F92AC3" w:rsidRPr="00F92AC3" w14:paraId="53B52D12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263C07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D9D286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6E53C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4.085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9168E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.180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72AE8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9D480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3.729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E0309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4.440</w:t>
            </w:r>
          </w:p>
        </w:tc>
      </w:tr>
      <w:tr w:rsidR="00F92AC3" w:rsidRPr="00F92AC3" w14:paraId="44245808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8EF1C7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DE468B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4527E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4.127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178D0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.107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88FD8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74388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3.916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A899E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4.338</w:t>
            </w:r>
          </w:p>
        </w:tc>
      </w:tr>
      <w:tr w:rsidR="00F92AC3" w:rsidRPr="00F92AC3" w14:paraId="71673C3F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51F815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A71AEB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5C0625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3.801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088991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.217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364E5C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0CFAEC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3.373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A6FE31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4.228</w:t>
            </w:r>
          </w:p>
        </w:tc>
      </w:tr>
      <w:tr w:rsidR="00F92AC3" w:rsidRPr="00F92AC3" w14:paraId="4C0F9069" w14:textId="77777777">
        <w:trPr>
          <w:cantSplit/>
        </w:trPr>
        <w:tc>
          <w:tcPr>
            <w:tcW w:w="13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F3B38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a. Dependent Variable: Shannon.</w:t>
            </w:r>
          </w:p>
        </w:tc>
      </w:tr>
    </w:tbl>
    <w:p w14:paraId="587163C3" w14:textId="77777777" w:rsidR="00F92AC3" w:rsidRPr="00F92AC3" w:rsidRDefault="00F92AC3" w:rsidP="00F92AC3">
      <w:pPr>
        <w:spacing w:line="400" w:lineRule="atLeast"/>
        <w:rPr>
          <w:rFonts w:ascii="Times New Roman" w:hAnsi="Times New Roman" w:cs="Times New Roman"/>
          <w:color w:val="auto"/>
        </w:rPr>
      </w:pPr>
    </w:p>
    <w:tbl>
      <w:tblPr>
        <w:tblW w:w="132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4"/>
        <w:gridCol w:w="2349"/>
        <w:gridCol w:w="2349"/>
        <w:gridCol w:w="1430"/>
        <w:gridCol w:w="1006"/>
        <w:gridCol w:w="992"/>
        <w:gridCol w:w="992"/>
        <w:gridCol w:w="1430"/>
        <w:gridCol w:w="1435"/>
      </w:tblGrid>
      <w:tr w:rsidR="00F92AC3" w:rsidRPr="00F92AC3" w14:paraId="3BEB8D60" w14:textId="77777777" w:rsidTr="00B74F6E">
        <w:trPr>
          <w:cantSplit/>
          <w:trHeight w:val="313"/>
        </w:trPr>
        <w:tc>
          <w:tcPr>
            <w:tcW w:w="132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0D07A9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 xml:space="preserve">Pairwise </w:t>
            </w:r>
            <w:proofErr w:type="spellStart"/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Comparisons</w:t>
            </w:r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F92AC3" w:rsidRPr="00F92AC3" w14:paraId="40B2E168" w14:textId="77777777" w:rsidTr="00B74F6E">
        <w:trPr>
          <w:cantSplit/>
          <w:trHeight w:val="653"/>
        </w:trPr>
        <w:tc>
          <w:tcPr>
            <w:tcW w:w="12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9B7171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Layer</w:t>
            </w:r>
          </w:p>
        </w:tc>
        <w:tc>
          <w:tcPr>
            <w:tcW w:w="23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45BE687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(I) Location</w:t>
            </w:r>
          </w:p>
        </w:tc>
        <w:tc>
          <w:tcPr>
            <w:tcW w:w="23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4A780C9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(J) Location</w:t>
            </w:r>
          </w:p>
        </w:tc>
        <w:tc>
          <w:tcPr>
            <w:tcW w:w="143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904A49E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Mean Difference (I-J)</w:t>
            </w:r>
          </w:p>
        </w:tc>
        <w:tc>
          <w:tcPr>
            <w:tcW w:w="100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2C1625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Std. Error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05A4DA1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360D833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F92AC3">
              <w:rPr>
                <w:rFonts w:ascii="Arial" w:hAnsi="Arial" w:cs="Arial"/>
                <w:color w:val="264A60"/>
              </w:rPr>
              <w:t>Sig.</w:t>
            </w:r>
            <w:r w:rsidRPr="00F92AC3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861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5531E00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 xml:space="preserve">95% Confidence Interval for </w:t>
            </w:r>
            <w:proofErr w:type="spellStart"/>
            <w:r w:rsidRPr="00F92AC3">
              <w:rPr>
                <w:rFonts w:ascii="Arial" w:hAnsi="Arial" w:cs="Arial"/>
                <w:color w:val="264A60"/>
              </w:rPr>
              <w:t>Difference</w:t>
            </w:r>
            <w:r w:rsidRPr="00F92AC3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F92AC3" w:rsidRPr="00F92AC3" w14:paraId="4490D1C6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97E32D7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234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97136B3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234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74C4DA4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3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54B538A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0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5D08922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C29B971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7BBE099" w14:textId="77777777" w:rsidR="00F92AC3" w:rsidRPr="00F92AC3" w:rsidRDefault="00F92AC3" w:rsidP="00F92AC3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A3F811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Lower Bound</w:t>
            </w:r>
          </w:p>
        </w:tc>
        <w:tc>
          <w:tcPr>
            <w:tcW w:w="14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707DA4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Upper Bound</w:t>
            </w:r>
          </w:p>
        </w:tc>
      </w:tr>
      <w:tr w:rsidR="00F92AC3" w:rsidRPr="00F92AC3" w14:paraId="5AA26EEA" w14:textId="77777777" w:rsidTr="00B74F6E">
        <w:trPr>
          <w:cantSplit/>
          <w:trHeight w:val="313"/>
        </w:trPr>
        <w:tc>
          <w:tcPr>
            <w:tcW w:w="125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2CC6091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234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5A140A9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234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3A971F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C4574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1.372</w:t>
            </w:r>
            <w:r w:rsidRPr="00F92AC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542E0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.531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76C57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81666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.010</w:t>
            </w:r>
          </w:p>
        </w:tc>
        <w:tc>
          <w:tcPr>
            <w:tcW w:w="14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425BE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.326</w:t>
            </w:r>
          </w:p>
        </w:tc>
        <w:tc>
          <w:tcPr>
            <w:tcW w:w="14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CC88A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2.419</w:t>
            </w:r>
          </w:p>
        </w:tc>
      </w:tr>
      <w:tr w:rsidR="00F92AC3" w:rsidRPr="00F92AC3" w14:paraId="780190CB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485EC8A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0D02254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C1D333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D0077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-.485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BB6C6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.796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3B3F4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F8658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.543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5BF63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-2.055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014D5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1.085</w:t>
            </w:r>
          </w:p>
        </w:tc>
      </w:tr>
      <w:tr w:rsidR="00F92AC3" w:rsidRPr="00F92AC3" w14:paraId="3F246790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F1CBBCC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C5D6B49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E991D4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8C68B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-.347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99907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.531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470AB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736CF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.514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273E8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-1.394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97A1B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.699</w:t>
            </w:r>
          </w:p>
        </w:tc>
      </w:tr>
      <w:tr w:rsidR="00F92AC3" w:rsidRPr="00F92AC3" w14:paraId="7C900449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2A5D6FA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F352297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7CD8BE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493BB5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-.198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2874CB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.796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B975E0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8FEFFF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.804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9ADC9C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-1.769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B216E4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1.372</w:t>
            </w:r>
          </w:p>
        </w:tc>
      </w:tr>
      <w:tr w:rsidR="00F92AC3" w:rsidRPr="00F92AC3" w14:paraId="3802694D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C015FC7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C4277E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2BCA37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F977B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-1.372</w:t>
            </w:r>
            <w:r w:rsidRPr="00F92AC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72C29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.531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9FA7D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F5E70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.010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ACB2C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-2.419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54A31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-.326</w:t>
            </w:r>
          </w:p>
        </w:tc>
      </w:tr>
      <w:tr w:rsidR="00F92AC3" w:rsidRPr="00F92AC3" w14:paraId="297909F3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F8E79AD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DEBF5C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5FFA46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111EB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-1.857</w:t>
            </w:r>
            <w:r w:rsidRPr="00F92AC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D3BFF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.702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78927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97C55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.009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7B240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-3.242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20FC3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-.472</w:t>
            </w:r>
          </w:p>
        </w:tc>
      </w:tr>
      <w:tr w:rsidR="00F92AC3" w:rsidRPr="00F92AC3" w14:paraId="68592F96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37F70B1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12FFBA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E98312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56372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-1.720</w:t>
            </w:r>
            <w:r w:rsidRPr="00F92AC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8EEFC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.375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91242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256A1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&lt;.001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64313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-2.460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AC23AD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-.979</w:t>
            </w:r>
          </w:p>
        </w:tc>
      </w:tr>
      <w:tr w:rsidR="00F92AC3" w:rsidRPr="00F92AC3" w14:paraId="210EA909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0837EA2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9DF155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40139C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A3D175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-1.571</w:t>
            </w:r>
            <w:r w:rsidRPr="00F92AC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4B481D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.702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BE6529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DFB9F9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.026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925F57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-2.955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046A40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-.186</w:t>
            </w:r>
          </w:p>
        </w:tc>
      </w:tr>
      <w:tr w:rsidR="00F92AC3" w:rsidRPr="00F92AC3" w14:paraId="7EEE2355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A777C9C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F44B4E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F9D8FD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0619B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.485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16012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.796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366C4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E42A4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.543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3764E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-1.085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279E3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2.055</w:t>
            </w:r>
          </w:p>
        </w:tc>
      </w:tr>
      <w:tr w:rsidR="00F92AC3" w:rsidRPr="00F92AC3" w14:paraId="079A2856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0CE7549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76194E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B5B07B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40552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1.857</w:t>
            </w:r>
            <w:r w:rsidRPr="00F92AC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0F4CF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.702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07DE5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E8B3A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.009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41BD0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.472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FE875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3.242</w:t>
            </w:r>
          </w:p>
        </w:tc>
      </w:tr>
      <w:tr w:rsidR="00F92AC3" w:rsidRPr="00F92AC3" w14:paraId="4F70084C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00A3306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544777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469BB6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D07C2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.137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3767E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.702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9A592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5AB1E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.845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673C5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-1.247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381A3A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1.522</w:t>
            </w:r>
          </w:p>
        </w:tc>
      </w:tr>
      <w:tr w:rsidR="00F92AC3" w:rsidRPr="00F92AC3" w14:paraId="2565D7EA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7FB2228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5A0424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5DA7FA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40205E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.286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CAA225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.919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5F4949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2F519A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.756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FE7043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-1.527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C99DAA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2.099</w:t>
            </w:r>
          </w:p>
        </w:tc>
      </w:tr>
      <w:tr w:rsidR="00F92AC3" w:rsidRPr="00F92AC3" w14:paraId="1FF53923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F18FC08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899873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AA2994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09D64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.347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6E2E8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.531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FB7E2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23963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.514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46226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-.699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A3B22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1.394</w:t>
            </w:r>
          </w:p>
        </w:tc>
      </w:tr>
      <w:tr w:rsidR="00F92AC3" w:rsidRPr="00F92AC3" w14:paraId="4D1E0F99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D9DC072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EC88E4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4C6480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B85BE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1.720</w:t>
            </w:r>
            <w:r w:rsidRPr="00F92AC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AA080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.375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03CCD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D6201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&lt;.001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99A6A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.979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9B83D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2.460</w:t>
            </w:r>
          </w:p>
        </w:tc>
      </w:tr>
      <w:tr w:rsidR="00F92AC3" w:rsidRPr="00F92AC3" w14:paraId="3BA59E82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5492C6A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398B17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99CE1E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8529C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-.137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A122D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.702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C37B7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651FE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.845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85FBA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-1.522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13C62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1.247</w:t>
            </w:r>
          </w:p>
        </w:tc>
      </w:tr>
      <w:tr w:rsidR="00F92AC3" w:rsidRPr="00F92AC3" w14:paraId="69A0DD88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BBEC0FC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FE62A2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1AA796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29BEAF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.149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29154B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.702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C6C455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0AD691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.832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7A621B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-1.236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B68AC2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1.534</w:t>
            </w:r>
          </w:p>
        </w:tc>
      </w:tr>
      <w:tr w:rsidR="00F92AC3" w:rsidRPr="00F92AC3" w14:paraId="2505D42B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B5F9F4B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6EE7DE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C237DD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E6222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.198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BA132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.796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7DB43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77247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.804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BE4FD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-1.372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09621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1.769</w:t>
            </w:r>
          </w:p>
        </w:tc>
      </w:tr>
      <w:tr w:rsidR="00F92AC3" w:rsidRPr="00F92AC3" w14:paraId="3DEF13D9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BA94318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7FE8E0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15CEA3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A5275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1.571</w:t>
            </w:r>
            <w:r w:rsidRPr="00F92AC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E2420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.702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0C5DE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7AA8A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.026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A4EAA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.186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CBF12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2.955</w:t>
            </w:r>
          </w:p>
        </w:tc>
      </w:tr>
      <w:tr w:rsidR="00F92AC3" w:rsidRPr="00F92AC3" w14:paraId="01F40146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7D94BE5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413E6D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0491D9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5BF8C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-.286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6437B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.919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BB767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BCE2D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.756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58092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-2.099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63425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1.527</w:t>
            </w:r>
          </w:p>
        </w:tc>
      </w:tr>
      <w:tr w:rsidR="00F92AC3" w:rsidRPr="00F92AC3" w14:paraId="74DD2DEA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8E17C1D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631DAB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7619FD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3CFF54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-.149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C023E2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.702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D1713F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965D49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.832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29A0B0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-1.534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AA6321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1.236</w:t>
            </w:r>
          </w:p>
        </w:tc>
      </w:tr>
      <w:tr w:rsidR="00F92AC3" w:rsidRPr="00F92AC3" w14:paraId="26C7DA34" w14:textId="77777777" w:rsidTr="00B74F6E">
        <w:trPr>
          <w:cantSplit/>
          <w:trHeight w:val="313"/>
        </w:trPr>
        <w:tc>
          <w:tcPr>
            <w:tcW w:w="125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3770BA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234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EC8030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FE8B81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3A941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.247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4F904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.391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5F5C9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701AD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.529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C2B25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-.525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3FFC8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1.018</w:t>
            </w:r>
          </w:p>
        </w:tc>
      </w:tr>
      <w:tr w:rsidR="00F92AC3" w:rsidRPr="00F92AC3" w14:paraId="017467A4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0ACCD6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6126AE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159B22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ED2A7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.361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83CDA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.414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75947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CDDC4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.383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8815A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-.454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B2EE8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1.177</w:t>
            </w:r>
          </w:p>
        </w:tc>
      </w:tr>
      <w:tr w:rsidR="00F92AC3" w:rsidRPr="00F92AC3" w14:paraId="3B4F3138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B8A876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23A54F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89C954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FD584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-.174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30A7E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.390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A662E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2CCF8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.656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22037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-.944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EC10D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.595</w:t>
            </w:r>
          </w:p>
        </w:tc>
      </w:tr>
      <w:tr w:rsidR="00F92AC3" w:rsidRPr="00F92AC3" w14:paraId="29EF4B27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2009C2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233E34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162BDA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49D37A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.294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E6D5D0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.428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497DC4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0EB0CF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.492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45DA3A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-.550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75CB09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1.138</w:t>
            </w:r>
          </w:p>
        </w:tc>
      </w:tr>
      <w:tr w:rsidR="00F92AC3" w:rsidRPr="00F92AC3" w14:paraId="725BA442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22D6C8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9698AA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6B7BB7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75D9A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-.247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2C6C2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.391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3F129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B97B6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.529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BF257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-1.018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0DD97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.525</w:t>
            </w:r>
          </w:p>
        </w:tc>
      </w:tr>
      <w:tr w:rsidR="00F92AC3" w:rsidRPr="00F92AC3" w14:paraId="12DFECAD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B95A82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D201AC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96F22A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D4DE1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.115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59185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.206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07580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C82A7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.578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127DC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-.291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705E5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.520</w:t>
            </w:r>
          </w:p>
        </w:tc>
      </w:tr>
      <w:tr w:rsidR="00F92AC3" w:rsidRPr="00F92AC3" w14:paraId="102BBE1C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875DC0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244B5D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6C2CF6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05D51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-.421</w:t>
            </w:r>
            <w:r w:rsidRPr="00F92AC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CC0F7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.153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7A591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B7BF4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.007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3232C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-.723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D1EAD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-.118</w:t>
            </w:r>
          </w:p>
        </w:tc>
      </w:tr>
      <w:tr w:rsidR="00F92AC3" w:rsidRPr="00F92AC3" w14:paraId="79AB72DA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28F6E3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944915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C467FE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BD6726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.048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CEFF8A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.233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D2284E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0510C7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.838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05767A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-.412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4303D4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.507</w:t>
            </w:r>
          </w:p>
        </w:tc>
      </w:tr>
      <w:tr w:rsidR="00F92AC3" w:rsidRPr="00F92AC3" w14:paraId="30539025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621FE3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6E29B2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427086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E39D0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-.361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0BA89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.414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4EEE7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1FF82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.383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7F68E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-1.177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E8280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.454</w:t>
            </w:r>
          </w:p>
        </w:tc>
      </w:tr>
      <w:tr w:rsidR="00F92AC3" w:rsidRPr="00F92AC3" w14:paraId="1BDF3299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CDB6DB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ECBA1D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ACBA1D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6C9A4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-.115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66F13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.206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4125B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4FFF8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.578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0A73D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-.520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E0B203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.291</w:t>
            </w:r>
          </w:p>
        </w:tc>
      </w:tr>
      <w:tr w:rsidR="00F92AC3" w:rsidRPr="00F92AC3" w14:paraId="26F1D90D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A4EAE7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D47928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38DA30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17111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-.535</w:t>
            </w:r>
            <w:r w:rsidRPr="00F92AC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F6AAC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.204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02092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250E5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.009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A48AF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-.938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73A0F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-.133</w:t>
            </w:r>
          </w:p>
        </w:tc>
      </w:tr>
      <w:tr w:rsidR="00F92AC3" w:rsidRPr="00F92AC3" w14:paraId="51511669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20949A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F1995C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9527D9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726B05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-.067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2479A8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.269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FFEF05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2585E7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.804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32D52C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-.598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CCE4C4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.464</w:t>
            </w:r>
          </w:p>
        </w:tc>
      </w:tr>
      <w:tr w:rsidR="00F92AC3" w:rsidRPr="00F92AC3" w14:paraId="22CBA118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D59316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787DC5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7DD30B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163D1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.174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326B0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.390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3FE26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DE3A0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.656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63F9F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-.595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7AB05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.944</w:t>
            </w:r>
          </w:p>
        </w:tc>
      </w:tr>
      <w:tr w:rsidR="00F92AC3" w:rsidRPr="00F92AC3" w14:paraId="10891AC3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EFE4FD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30C4DC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FCE4A5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DC54A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.421</w:t>
            </w:r>
            <w:r w:rsidRPr="00F92AC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A9364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.153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9536D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667EA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.007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1663C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.118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FE943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.723</w:t>
            </w:r>
          </w:p>
        </w:tc>
      </w:tr>
      <w:tr w:rsidR="00F92AC3" w:rsidRPr="00F92AC3" w14:paraId="1BA9840E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D46C53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4CA2EA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12C119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86D0F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.535</w:t>
            </w:r>
            <w:r w:rsidRPr="00F92AC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0BA1B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.204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47F1B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10426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.009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D07C9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.133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4809B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.938</w:t>
            </w:r>
          </w:p>
        </w:tc>
      </w:tr>
      <w:tr w:rsidR="00F92AC3" w:rsidRPr="00F92AC3" w14:paraId="1BBC4C08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3BC701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4E5ADC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00A089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D1B6FE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.468</w:t>
            </w:r>
            <w:r w:rsidRPr="00F92AC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0A1ADD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.232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597DE2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E32B3C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.045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A2857F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.011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8C3D48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.925</w:t>
            </w:r>
          </w:p>
        </w:tc>
      </w:tr>
      <w:tr w:rsidR="00F92AC3" w:rsidRPr="00F92AC3" w14:paraId="6CD536E0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BD895A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4B0F3E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94BDA6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3C7A8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-.294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352BD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.428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DFA3A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973C7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.492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F7F9D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-1.138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38D87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.550</w:t>
            </w:r>
          </w:p>
        </w:tc>
      </w:tr>
      <w:tr w:rsidR="00F92AC3" w:rsidRPr="00F92AC3" w14:paraId="4FD1F984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A733EC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7FCB04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9C099B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295F2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-.048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33CE2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.233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77B0F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CCB9A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.838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FA8E1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-.507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2AB79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.412</w:t>
            </w:r>
          </w:p>
        </w:tc>
      </w:tr>
      <w:tr w:rsidR="00F92AC3" w:rsidRPr="00F92AC3" w14:paraId="65B047F8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5E18BE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E7F80E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24126A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E36AD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.067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86772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.269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96AE4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A789D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.804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60E17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-.464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B6679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.598</w:t>
            </w:r>
          </w:p>
        </w:tc>
      </w:tr>
      <w:tr w:rsidR="00F92AC3" w:rsidRPr="00F92AC3" w14:paraId="1502D247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C5DFB8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245B87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D82108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7782BB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-.468</w:t>
            </w:r>
            <w:r w:rsidRPr="00F92AC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830DB7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.232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560975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599905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.045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F42F68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-.925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6F8773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-.011</w:t>
            </w:r>
          </w:p>
        </w:tc>
      </w:tr>
      <w:tr w:rsidR="00F92AC3" w:rsidRPr="00F92AC3" w14:paraId="7213006A" w14:textId="77777777" w:rsidTr="00B74F6E">
        <w:trPr>
          <w:cantSplit/>
          <w:trHeight w:val="313"/>
        </w:trPr>
        <w:tc>
          <w:tcPr>
            <w:tcW w:w="125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4997FB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234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5835C7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13D29C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8370C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.658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8B694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.392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52857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D7C4D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.095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A6F09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-.116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6919E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1.433</w:t>
            </w:r>
          </w:p>
        </w:tc>
      </w:tr>
      <w:tr w:rsidR="00F92AC3" w:rsidRPr="00F92AC3" w14:paraId="4022DDB4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03D260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AA8E0E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189F7A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AAF6D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.203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CC890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B25D4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B0AD4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.626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F36F4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-.618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CFFE5E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1.024</w:t>
            </w:r>
          </w:p>
        </w:tc>
      </w:tr>
      <w:tr w:rsidR="00F92AC3" w:rsidRPr="00F92AC3" w14:paraId="6F6581B4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A00AA0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C4537F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C411E5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EF411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.161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A1642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.390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8C009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0055C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.680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E7D63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-.609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10C51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.931</w:t>
            </w:r>
          </w:p>
        </w:tc>
      </w:tr>
      <w:tr w:rsidR="00F92AC3" w:rsidRPr="00F92AC3" w14:paraId="7286DBA4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2DD6BF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9416B6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37F5E0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EE036D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.487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AA5A7B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.433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0209CE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E30404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.262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C1FC9E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-.367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A90728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1.342</w:t>
            </w:r>
          </w:p>
        </w:tc>
      </w:tr>
      <w:tr w:rsidR="00F92AC3" w:rsidRPr="00F92AC3" w14:paraId="76BE4922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A515AB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3D1AF5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40210A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40560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-.658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30F26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.392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D04B8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EE92B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.095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808A4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-1.433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454D9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.116</w:t>
            </w:r>
          </w:p>
        </w:tc>
      </w:tr>
      <w:tr w:rsidR="00F92AC3" w:rsidRPr="00F92AC3" w14:paraId="38651BC4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088ECA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5ADBE2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B25AB9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4F3B1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-.455</w:t>
            </w:r>
            <w:r w:rsidRPr="00F92AC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9A603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.214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6A9BD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E949D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.035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C39D7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-.877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7DCE6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-.034</w:t>
            </w:r>
          </w:p>
        </w:tc>
      </w:tr>
      <w:tr w:rsidR="00F92AC3" w:rsidRPr="00F92AC3" w14:paraId="1D888BE2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E704D3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B0C53A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8B3336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38831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-.497</w:t>
            </w:r>
            <w:r w:rsidRPr="00F92AC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0A1FE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.157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761E2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6FC471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.002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CFE9B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-.807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45A99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-.188</w:t>
            </w:r>
          </w:p>
        </w:tc>
      </w:tr>
      <w:tr w:rsidR="00F92AC3" w:rsidRPr="00F92AC3" w14:paraId="6550F8F5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6B1826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8A2261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559C08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64FD2F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-.171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F5D5BC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.245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B97639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9D3B64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.486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A056EC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-.655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D77BB1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.313</w:t>
            </w:r>
          </w:p>
        </w:tc>
      </w:tr>
      <w:tr w:rsidR="00F92AC3" w:rsidRPr="00F92AC3" w14:paraId="57955BE9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6BB128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7849C9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B38069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51EE3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-.203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2BDAE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7937C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5E2DD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.626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11EC7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-1.024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AA97F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.618</w:t>
            </w:r>
          </w:p>
        </w:tc>
      </w:tr>
      <w:tr w:rsidR="00F92AC3" w:rsidRPr="00F92AC3" w14:paraId="470934D9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F3F0C9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68FB28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77E07B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EBBC4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.455</w:t>
            </w:r>
            <w:r w:rsidRPr="00F92AC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A3CC3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.214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DDFF5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9AAB7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.035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B1BB4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.034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6B00C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.877</w:t>
            </w:r>
          </w:p>
        </w:tc>
      </w:tr>
      <w:tr w:rsidR="00F92AC3" w:rsidRPr="00F92AC3" w14:paraId="0CB9757C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3D33FC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002B82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91CF5A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CC813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-.042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860CC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.210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A5C49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732CC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.841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89549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-.455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7EE23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.371</w:t>
            </w:r>
          </w:p>
        </w:tc>
      </w:tr>
      <w:tr w:rsidR="00F92AC3" w:rsidRPr="00F92AC3" w14:paraId="57B20484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DCC22E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123806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FC2BCD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B29275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.284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4D74CF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.282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2AF513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ACC073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.315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03CDCE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-.272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9F4998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.840</w:t>
            </w:r>
          </w:p>
        </w:tc>
      </w:tr>
      <w:tr w:rsidR="00F92AC3" w:rsidRPr="00F92AC3" w14:paraId="6B48CA61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641232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1AE4A1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C1AD82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2A36D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-.161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8664B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.390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D2AA6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E111C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.680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74EF7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-.931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6147E9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.609</w:t>
            </w:r>
          </w:p>
        </w:tc>
      </w:tr>
      <w:tr w:rsidR="00F92AC3" w:rsidRPr="00F92AC3" w14:paraId="131B5FE5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88EA8A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9AA15A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2CBEC7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9FC44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.497</w:t>
            </w:r>
            <w:r w:rsidRPr="00F92AC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3934CE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.157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AB7CF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E6813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.002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F8520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.188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6FCD1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.807</w:t>
            </w:r>
          </w:p>
        </w:tc>
      </w:tr>
      <w:tr w:rsidR="00F92AC3" w:rsidRPr="00F92AC3" w14:paraId="5BB7920A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3A8FB0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A70EF5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F5936F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25FFA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.042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CCE2C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.210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25194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48887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.841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A85A3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-.371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996B5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.455</w:t>
            </w:r>
          </w:p>
        </w:tc>
      </w:tr>
      <w:tr w:rsidR="00F92AC3" w:rsidRPr="00F92AC3" w14:paraId="3DB8C1E7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6A74A2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092D04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10B4D6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DF6736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.326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2B5DB0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.242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5A1A18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4BF3C3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.179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77516D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-.150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1F922C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.803</w:t>
            </w:r>
          </w:p>
        </w:tc>
      </w:tr>
      <w:tr w:rsidR="00F92AC3" w:rsidRPr="00F92AC3" w14:paraId="5B75E29D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F393EE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7F0992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9F0679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C8210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-.487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A7F7E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.433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DE94E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03A4B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.262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D37DF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-1.342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94330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.367</w:t>
            </w:r>
          </w:p>
        </w:tc>
      </w:tr>
      <w:tr w:rsidR="00F92AC3" w:rsidRPr="00F92AC3" w14:paraId="360E96DC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8389C9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49BB4F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A3B6FF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AFFA5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.171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232A0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.245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0F38C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0166EF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.486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D6AD5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-.313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C516F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.655</w:t>
            </w:r>
          </w:p>
        </w:tc>
      </w:tr>
      <w:tr w:rsidR="00F92AC3" w:rsidRPr="00F92AC3" w14:paraId="6B09D48B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BE584D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4E6EC4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FC4B85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E9D98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-.284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4AC9F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.282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32D75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7BA01C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.315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BA2FE9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-.840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CCBA0A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.272</w:t>
            </w:r>
          </w:p>
        </w:tc>
      </w:tr>
      <w:tr w:rsidR="00F92AC3" w:rsidRPr="00F92AC3" w14:paraId="303B0692" w14:textId="77777777" w:rsidTr="00B74F6E">
        <w:trPr>
          <w:cantSplit/>
          <w:trHeight w:val="144"/>
        </w:trPr>
        <w:tc>
          <w:tcPr>
            <w:tcW w:w="12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2BBA33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933155" w14:textId="77777777" w:rsidR="00F92AC3" w:rsidRPr="00F92AC3" w:rsidRDefault="00F92AC3" w:rsidP="00F92AC3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4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D87EFD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88CAC8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-.326</w:t>
            </w:r>
          </w:p>
        </w:tc>
        <w:tc>
          <w:tcPr>
            <w:tcW w:w="10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7C3207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.242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3C241C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E61B454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.179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54FAFDD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-.803</w:t>
            </w:r>
          </w:p>
        </w:tc>
        <w:tc>
          <w:tcPr>
            <w:tcW w:w="14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D1A97B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.150</w:t>
            </w:r>
          </w:p>
        </w:tc>
      </w:tr>
      <w:tr w:rsidR="00F92AC3" w:rsidRPr="00B74F6E" w14:paraId="09DD5509" w14:textId="77777777" w:rsidTr="00B74F6E">
        <w:trPr>
          <w:cantSplit/>
          <w:trHeight w:val="341"/>
        </w:trPr>
        <w:tc>
          <w:tcPr>
            <w:tcW w:w="132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7E6C7" w14:textId="77777777" w:rsidR="00F92AC3" w:rsidRPr="00B74F6E" w:rsidRDefault="00F92AC3" w:rsidP="00B74F6E">
            <w:pPr>
              <w:ind w:left="60" w:right="60"/>
              <w:rPr>
                <w:rFonts w:ascii="Arial" w:hAnsi="Arial" w:cs="Arial"/>
                <w:color w:val="010205"/>
                <w:sz w:val="11"/>
                <w:szCs w:val="11"/>
              </w:rPr>
            </w:pPr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Based on estimated marginal means</w:t>
            </w:r>
          </w:p>
        </w:tc>
      </w:tr>
      <w:tr w:rsidR="00F92AC3" w:rsidRPr="00B74F6E" w14:paraId="168ECA52" w14:textId="77777777" w:rsidTr="00B74F6E">
        <w:trPr>
          <w:cantSplit/>
          <w:trHeight w:val="313"/>
        </w:trPr>
        <w:tc>
          <w:tcPr>
            <w:tcW w:w="132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3ED99" w14:textId="77777777" w:rsidR="00F92AC3" w:rsidRPr="00B74F6E" w:rsidRDefault="00F92AC3" w:rsidP="00B74F6E">
            <w:pPr>
              <w:ind w:left="60" w:right="60"/>
              <w:rPr>
                <w:rFonts w:ascii="Arial" w:hAnsi="Arial" w:cs="Arial"/>
                <w:color w:val="010205"/>
                <w:sz w:val="11"/>
                <w:szCs w:val="11"/>
              </w:rPr>
            </w:pPr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*. The mean difference is significant at the .05 level.</w:t>
            </w:r>
          </w:p>
        </w:tc>
      </w:tr>
      <w:tr w:rsidR="00F92AC3" w:rsidRPr="00B74F6E" w14:paraId="012277EE" w14:textId="77777777" w:rsidTr="00B74F6E">
        <w:trPr>
          <w:cantSplit/>
          <w:trHeight w:val="313"/>
        </w:trPr>
        <w:tc>
          <w:tcPr>
            <w:tcW w:w="132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4670E" w14:textId="77777777" w:rsidR="00F92AC3" w:rsidRPr="00B74F6E" w:rsidRDefault="00F92AC3" w:rsidP="00B74F6E">
            <w:pPr>
              <w:ind w:left="60" w:right="60"/>
              <w:rPr>
                <w:rFonts w:ascii="Arial" w:hAnsi="Arial" w:cs="Arial"/>
                <w:color w:val="010205"/>
                <w:sz w:val="11"/>
                <w:szCs w:val="11"/>
              </w:rPr>
            </w:pPr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a. Dependent Variable: Shannon.</w:t>
            </w:r>
          </w:p>
        </w:tc>
      </w:tr>
      <w:tr w:rsidR="00F92AC3" w:rsidRPr="00B74F6E" w14:paraId="47728CC2" w14:textId="77777777" w:rsidTr="00B74F6E">
        <w:trPr>
          <w:cantSplit/>
          <w:trHeight w:val="341"/>
        </w:trPr>
        <w:tc>
          <w:tcPr>
            <w:tcW w:w="1323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F920C" w14:textId="77777777" w:rsidR="00F92AC3" w:rsidRPr="00B74F6E" w:rsidRDefault="00F92AC3" w:rsidP="00B74F6E">
            <w:pPr>
              <w:ind w:left="60" w:right="60"/>
              <w:rPr>
                <w:rFonts w:ascii="Arial" w:hAnsi="Arial" w:cs="Arial"/>
                <w:color w:val="010205"/>
                <w:sz w:val="11"/>
                <w:szCs w:val="11"/>
              </w:rPr>
            </w:pPr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c. Adjustment for multiple comparisons: Least Significant Difference (equivalent to no adjustments).</w:t>
            </w:r>
          </w:p>
        </w:tc>
      </w:tr>
    </w:tbl>
    <w:p w14:paraId="51A321D1" w14:textId="77777777" w:rsidR="00F92AC3" w:rsidRPr="00F92AC3" w:rsidRDefault="00F92AC3" w:rsidP="00F92AC3">
      <w:pPr>
        <w:spacing w:line="400" w:lineRule="atLeast"/>
        <w:rPr>
          <w:rFonts w:ascii="Times New Roman" w:hAnsi="Times New Roman" w:cs="Times New Roman"/>
          <w:color w:val="auto"/>
        </w:rPr>
      </w:pPr>
    </w:p>
    <w:tbl>
      <w:tblPr>
        <w:tblW w:w="85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1917"/>
        <w:gridCol w:w="2041"/>
        <w:gridCol w:w="1416"/>
        <w:gridCol w:w="1416"/>
      </w:tblGrid>
      <w:tr w:rsidR="00F92AC3" w:rsidRPr="00F92AC3" w14:paraId="33F20BDF" w14:textId="77777777" w:rsidTr="00B74F6E">
        <w:trPr>
          <w:cantSplit/>
        </w:trPr>
        <w:tc>
          <w:tcPr>
            <w:tcW w:w="85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5542D6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 xml:space="preserve">Univariate </w:t>
            </w:r>
            <w:proofErr w:type="spellStart"/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Tests</w:t>
            </w:r>
            <w:r w:rsidRPr="00F92AC3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F92AC3" w:rsidRPr="00F92AC3" w14:paraId="0A9C988A" w14:textId="77777777" w:rsidTr="00B74F6E">
        <w:trPr>
          <w:cantSplit/>
        </w:trPr>
        <w:tc>
          <w:tcPr>
            <w:tcW w:w="179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BE34DD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Layer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FEEDBC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Numerator df</w:t>
            </w:r>
          </w:p>
        </w:tc>
        <w:tc>
          <w:tcPr>
            <w:tcW w:w="2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F30AE7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Denominator df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F6364F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8E27E1" w14:textId="77777777" w:rsidR="00F92AC3" w:rsidRPr="00F92AC3" w:rsidRDefault="00F92AC3" w:rsidP="00F92A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F92AC3" w:rsidRPr="00F92AC3" w14:paraId="3540A868" w14:textId="77777777" w:rsidTr="00B74F6E">
        <w:trPr>
          <w:cantSplit/>
        </w:trPr>
        <w:tc>
          <w:tcPr>
            <w:tcW w:w="179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94A9A5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9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3CEBA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2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29D8F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75270B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6.170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67840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&lt;.001</w:t>
            </w:r>
          </w:p>
        </w:tc>
      </w:tr>
      <w:tr w:rsidR="00F92AC3" w:rsidRPr="00F92AC3" w14:paraId="6E7154CA" w14:textId="77777777" w:rsidTr="00B74F6E">
        <w:trPr>
          <w:cantSplit/>
        </w:trPr>
        <w:tc>
          <w:tcPr>
            <w:tcW w:w="17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89698A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9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A278C0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FF1846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52E397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2.897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F1C72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.023</w:t>
            </w:r>
          </w:p>
        </w:tc>
      </w:tr>
      <w:tr w:rsidR="00F92AC3" w:rsidRPr="00F92AC3" w14:paraId="339173A6" w14:textId="77777777" w:rsidTr="00B74F6E">
        <w:trPr>
          <w:cantSplit/>
        </w:trPr>
        <w:tc>
          <w:tcPr>
            <w:tcW w:w="17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CEC9E3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F92AC3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9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423D0B8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D0B1915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DCE0662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3.057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3D7A993" w14:textId="77777777" w:rsidR="00F92AC3" w:rsidRPr="00F92AC3" w:rsidRDefault="00F92AC3" w:rsidP="00F92A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.018</w:t>
            </w:r>
          </w:p>
        </w:tc>
      </w:tr>
      <w:tr w:rsidR="00F92AC3" w:rsidRPr="00F92AC3" w14:paraId="3CB4032B" w14:textId="77777777" w:rsidTr="00B74F6E">
        <w:trPr>
          <w:cantSplit/>
        </w:trPr>
        <w:tc>
          <w:tcPr>
            <w:tcW w:w="85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E7BE5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Each F tests the simple effects of Location within each level combination of the other effects shown. These tests are based on the linearly independent pairwise comparisons among the estimated marginal means.</w:t>
            </w:r>
          </w:p>
        </w:tc>
      </w:tr>
      <w:tr w:rsidR="00F92AC3" w:rsidRPr="00F92AC3" w14:paraId="17FBBB22" w14:textId="77777777" w:rsidTr="00B74F6E">
        <w:trPr>
          <w:cantSplit/>
        </w:trPr>
        <w:tc>
          <w:tcPr>
            <w:tcW w:w="85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A4F94" w14:textId="77777777" w:rsidR="00F92AC3" w:rsidRPr="00F92AC3" w:rsidRDefault="00F92AC3" w:rsidP="00F92AC3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F92AC3">
              <w:rPr>
                <w:rFonts w:ascii="Arial" w:hAnsi="Arial" w:cs="Arial"/>
                <w:color w:val="010205"/>
              </w:rPr>
              <w:t>a. Dependent Variable: Shannon.</w:t>
            </w:r>
          </w:p>
        </w:tc>
      </w:tr>
    </w:tbl>
    <w:p w14:paraId="4232CE21" w14:textId="2CBD0EB9" w:rsidR="001A7899" w:rsidRPr="00B74F6E" w:rsidRDefault="00B74F6E" w:rsidP="00B74F6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Supplementary Table 7</w:t>
      </w:r>
      <w:r>
        <w:rPr>
          <w:rFonts w:ascii="Arial" w:hAnsi="Arial" w:cs="Arial"/>
          <w:b/>
          <w:bCs/>
          <w:sz w:val="28"/>
          <w:szCs w:val="28"/>
        </w:rPr>
        <w:t>d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2"/>
          <w:szCs w:val="22"/>
        </w:rPr>
        <w:t xml:space="preserve">Significant interaction for Layer and Location on </w:t>
      </w:r>
      <w:r>
        <w:rPr>
          <w:rFonts w:ascii="Arial" w:hAnsi="Arial" w:cs="Arial"/>
          <w:b/>
          <w:bCs/>
          <w:sz w:val="22"/>
          <w:szCs w:val="22"/>
        </w:rPr>
        <w:t>Simpson</w:t>
      </w:r>
      <w:r>
        <w:rPr>
          <w:rFonts w:ascii="Arial" w:hAnsi="Arial" w:cs="Arial"/>
          <w:b/>
          <w:bCs/>
          <w:sz w:val="22"/>
          <w:szCs w:val="22"/>
        </w:rPr>
        <w:t xml:space="preserve"> Index </w:t>
      </w:r>
    </w:p>
    <w:tbl>
      <w:tblPr>
        <w:tblW w:w="131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3355"/>
        <w:gridCol w:w="1416"/>
        <w:gridCol w:w="1437"/>
        <w:gridCol w:w="1416"/>
        <w:gridCol w:w="1833"/>
        <w:gridCol w:w="1874"/>
      </w:tblGrid>
      <w:tr w:rsidR="001A7899" w:rsidRPr="001A7899" w14:paraId="440C84B0" w14:textId="77777777">
        <w:trPr>
          <w:cantSplit/>
        </w:trPr>
        <w:tc>
          <w:tcPr>
            <w:tcW w:w="13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1AAA85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proofErr w:type="spellStart"/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Estimates</w:t>
            </w:r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1A7899" w:rsidRPr="001A7899" w14:paraId="65739B51" w14:textId="77777777">
        <w:trPr>
          <w:cantSplit/>
        </w:trPr>
        <w:tc>
          <w:tcPr>
            <w:tcW w:w="17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F4B1BA5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Layer</w:t>
            </w:r>
          </w:p>
        </w:tc>
        <w:tc>
          <w:tcPr>
            <w:tcW w:w="33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F705C42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Location</w:t>
            </w:r>
          </w:p>
        </w:tc>
        <w:tc>
          <w:tcPr>
            <w:tcW w:w="141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4904F94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Mean</w:t>
            </w:r>
          </w:p>
        </w:tc>
        <w:tc>
          <w:tcPr>
            <w:tcW w:w="143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F49C77D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Std. Error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C7707BC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370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D70A4EA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95% Confidence Interval</w:t>
            </w:r>
          </w:p>
        </w:tc>
      </w:tr>
      <w:tr w:rsidR="001A7899" w:rsidRPr="001A7899" w14:paraId="041A6B00" w14:textId="77777777">
        <w:trPr>
          <w:cantSplit/>
        </w:trPr>
        <w:tc>
          <w:tcPr>
            <w:tcW w:w="17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F1A6B70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33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3986893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1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8F0B4C8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3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5542D47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959E7B7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8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1B390A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Lower Bound</w:t>
            </w:r>
          </w:p>
        </w:tc>
        <w:tc>
          <w:tcPr>
            <w:tcW w:w="187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467FB23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Upper Bound</w:t>
            </w:r>
          </w:p>
        </w:tc>
      </w:tr>
      <w:tr w:rsidR="001A7899" w:rsidRPr="001A7899" w14:paraId="44F9EAD8" w14:textId="77777777">
        <w:trPr>
          <w:cantSplit/>
        </w:trPr>
        <w:tc>
          <w:tcPr>
            <w:tcW w:w="179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4878717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335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5637A6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1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A1C14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1.398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80C92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.018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B21A3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A46E2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1.362</w:t>
            </w:r>
          </w:p>
        </w:tc>
        <w:tc>
          <w:tcPr>
            <w:tcW w:w="18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1235ED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1.434</w:t>
            </w:r>
          </w:p>
        </w:tc>
      </w:tr>
      <w:tr w:rsidR="001A7899" w:rsidRPr="001A7899" w14:paraId="51BD4D49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2B335AA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1E8DDA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34CEE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1.327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F1F3D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.011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24785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29776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1.306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D65D1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1.348</w:t>
            </w:r>
          </w:p>
        </w:tc>
      </w:tr>
      <w:tr w:rsidR="001A7899" w:rsidRPr="001A7899" w14:paraId="3CAF5C43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64AC9E0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2F86D7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54D89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1.406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062E0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.026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2101E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531E0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1.354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B429A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1.457</w:t>
            </w:r>
          </w:p>
        </w:tc>
      </w:tr>
      <w:tr w:rsidR="001A7899" w:rsidRPr="001A7899" w14:paraId="70EABC69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E7359B2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44D5F6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D0FF1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1.404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D7864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.011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461E1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FE28B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1.383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6C905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1.425</w:t>
            </w:r>
          </w:p>
        </w:tc>
      </w:tr>
      <w:tr w:rsidR="001A7899" w:rsidRPr="001A7899" w14:paraId="79E8D022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84B01AD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8C3BA9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ED9BF4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1.399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28CBF0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.026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C88F8A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DB9318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1.347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4AF089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1.450</w:t>
            </w:r>
          </w:p>
        </w:tc>
      </w:tr>
      <w:tr w:rsidR="001A7899" w:rsidRPr="001A7899" w14:paraId="52518A35" w14:textId="77777777">
        <w:trPr>
          <w:cantSplit/>
        </w:trPr>
        <w:tc>
          <w:tcPr>
            <w:tcW w:w="17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85955F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C04270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C1B64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1.398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7B8C3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.015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BF686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1547B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1.369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6DA4A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1.428</w:t>
            </w:r>
          </w:p>
        </w:tc>
      </w:tr>
      <w:tr w:rsidR="001A7899" w:rsidRPr="001A7899" w14:paraId="6EB0881C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2FE54E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7C90D7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CD681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1.396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1F07F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.004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8208E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9CE5F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1.387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2E9FA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1.404</w:t>
            </w:r>
          </w:p>
        </w:tc>
      </w:tr>
      <w:tr w:rsidR="001A7899" w:rsidRPr="001A7899" w14:paraId="0570964C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629954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A0E86F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01B7A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1.381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EF468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.007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71801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4C8EB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1.368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10B9C1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1.395</w:t>
            </w:r>
          </w:p>
        </w:tc>
      </w:tr>
      <w:tr w:rsidR="001A7899" w:rsidRPr="001A7899" w14:paraId="77F0156F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4296F5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A61B6E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77306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1.393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892A1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.004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20E7E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6CAB0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1.385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EA3B4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1.401</w:t>
            </w:r>
          </w:p>
        </w:tc>
      </w:tr>
      <w:tr w:rsidR="001A7899" w:rsidRPr="001A7899" w14:paraId="37C369FE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7347F2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9BFC3B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828642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1.368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097552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.008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8A9C3D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3CA8AF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1.351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C42BFC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1.384</w:t>
            </w:r>
          </w:p>
        </w:tc>
      </w:tr>
      <w:tr w:rsidR="001A7899" w:rsidRPr="001A7899" w14:paraId="0E248E65" w14:textId="77777777">
        <w:trPr>
          <w:cantSplit/>
        </w:trPr>
        <w:tc>
          <w:tcPr>
            <w:tcW w:w="179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C5FA0E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16E18C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D7985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1.400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FD263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.015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AEE9B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47CE2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1.370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BC26A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1.429</w:t>
            </w:r>
          </w:p>
        </w:tc>
      </w:tr>
      <w:tr w:rsidR="001A7899" w:rsidRPr="001A7899" w14:paraId="33356018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778079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887C3F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13520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1.391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3DD76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.005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7CE7C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D5807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1.382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ADF24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1.400</w:t>
            </w:r>
          </w:p>
        </w:tc>
      </w:tr>
      <w:tr w:rsidR="001A7899" w:rsidRPr="001A7899" w14:paraId="5084376A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B456AE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6E2283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2EB22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1.393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74CB8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.007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B183B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17DE3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1.379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B6090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1.407</w:t>
            </w:r>
          </w:p>
        </w:tc>
      </w:tr>
      <w:tr w:rsidR="001A7899" w:rsidRPr="001A7899" w14:paraId="3A99AC46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4EC55B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F62AD3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D5906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1.392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10CE2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.004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C0894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5E3E2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1.384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84540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1.401</w:t>
            </w:r>
          </w:p>
        </w:tc>
      </w:tr>
      <w:tr w:rsidR="001A7899" w:rsidRPr="001A7899" w14:paraId="12AAA788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72D7B1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C9681C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DABC69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1.380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1EEBFE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.009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F452FC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C47A35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1.363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353031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1.397</w:t>
            </w:r>
          </w:p>
        </w:tc>
      </w:tr>
      <w:tr w:rsidR="001A7899" w:rsidRPr="001A7899" w14:paraId="1FFF956B" w14:textId="77777777">
        <w:trPr>
          <w:cantSplit/>
        </w:trPr>
        <w:tc>
          <w:tcPr>
            <w:tcW w:w="13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9D0E4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 xml:space="preserve">a. Dependent Variable: </w:t>
            </w:r>
            <w:proofErr w:type="spellStart"/>
            <w:r w:rsidRPr="001A7899">
              <w:rPr>
                <w:rFonts w:ascii="Arial" w:hAnsi="Arial" w:cs="Arial"/>
                <w:color w:val="010205"/>
              </w:rPr>
              <w:t>Simpson_sqrt</w:t>
            </w:r>
            <w:proofErr w:type="spellEnd"/>
            <w:r w:rsidRPr="001A7899">
              <w:rPr>
                <w:rFonts w:ascii="Arial" w:hAnsi="Arial" w:cs="Arial"/>
                <w:color w:val="010205"/>
              </w:rPr>
              <w:t>.</w:t>
            </w:r>
          </w:p>
        </w:tc>
      </w:tr>
    </w:tbl>
    <w:p w14:paraId="2B13F480" w14:textId="77777777" w:rsidR="001A7899" w:rsidRPr="001A7899" w:rsidRDefault="001A7899" w:rsidP="001A7899">
      <w:pPr>
        <w:spacing w:line="400" w:lineRule="atLeast"/>
        <w:rPr>
          <w:rFonts w:ascii="Times New Roman" w:hAnsi="Times New Roman" w:cs="Times New Roman"/>
          <w:color w:val="auto"/>
        </w:rPr>
      </w:pPr>
    </w:p>
    <w:p w14:paraId="3797A90B" w14:textId="77777777" w:rsidR="001A7899" w:rsidRPr="001A7899" w:rsidRDefault="001A7899" w:rsidP="001A7899">
      <w:pPr>
        <w:spacing w:line="400" w:lineRule="atLeast"/>
        <w:rPr>
          <w:rFonts w:ascii="Times New Roman" w:hAnsi="Times New Roman" w:cs="Times New Roman"/>
          <w:color w:val="auto"/>
        </w:rPr>
      </w:pPr>
    </w:p>
    <w:tbl>
      <w:tblPr>
        <w:tblW w:w="132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6"/>
        <w:gridCol w:w="1365"/>
        <w:gridCol w:w="1365"/>
        <w:gridCol w:w="1554"/>
        <w:gridCol w:w="1094"/>
        <w:gridCol w:w="1078"/>
        <w:gridCol w:w="1078"/>
        <w:gridCol w:w="1554"/>
        <w:gridCol w:w="1559"/>
      </w:tblGrid>
      <w:tr w:rsidR="001A7899" w:rsidRPr="001A7899" w14:paraId="49F5E4FE" w14:textId="77777777" w:rsidTr="00B74F6E">
        <w:trPr>
          <w:cantSplit/>
          <w:trHeight w:val="311"/>
        </w:trPr>
        <w:tc>
          <w:tcPr>
            <w:tcW w:w="132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3CDCF8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 xml:space="preserve">Pairwise </w:t>
            </w:r>
            <w:proofErr w:type="spellStart"/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Comparisons</w:t>
            </w:r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1A7899" w:rsidRPr="001A7899" w14:paraId="602B35DB" w14:textId="77777777" w:rsidTr="00B74F6E">
        <w:trPr>
          <w:cantSplit/>
          <w:trHeight w:val="649"/>
        </w:trPr>
        <w:tc>
          <w:tcPr>
            <w:tcW w:w="25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5EC860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Location</w:t>
            </w:r>
          </w:p>
        </w:tc>
        <w:tc>
          <w:tcPr>
            <w:tcW w:w="13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39FE7D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(I) Layer</w:t>
            </w:r>
          </w:p>
        </w:tc>
        <w:tc>
          <w:tcPr>
            <w:tcW w:w="13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FE4E5BC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(J) Layer</w:t>
            </w:r>
          </w:p>
        </w:tc>
        <w:tc>
          <w:tcPr>
            <w:tcW w:w="155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4E65D2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Mean Difference (I-J)</w:t>
            </w:r>
          </w:p>
        </w:tc>
        <w:tc>
          <w:tcPr>
            <w:tcW w:w="109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9A4DAF7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Std. Error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4711FFB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E4A964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A7899">
              <w:rPr>
                <w:rFonts w:ascii="Arial" w:hAnsi="Arial" w:cs="Arial"/>
                <w:color w:val="264A60"/>
              </w:rPr>
              <w:t>Sig.</w:t>
            </w:r>
            <w:r w:rsidRPr="001A789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3109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9432690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 xml:space="preserve">95% Confidence Interval for </w:t>
            </w:r>
            <w:proofErr w:type="spellStart"/>
            <w:r w:rsidRPr="001A7899">
              <w:rPr>
                <w:rFonts w:ascii="Arial" w:hAnsi="Arial" w:cs="Arial"/>
                <w:color w:val="264A60"/>
              </w:rPr>
              <w:t>Difference</w:t>
            </w:r>
            <w:r w:rsidRPr="001A789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1A7899" w:rsidRPr="001A7899" w14:paraId="5ED6743D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4BE00B3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3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82DD3AE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3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11E8F67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55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C70506A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9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BC9BEDD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5ABDB49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D083F6F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55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765CD7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Lower Bound</w:t>
            </w:r>
          </w:p>
        </w:tc>
        <w:tc>
          <w:tcPr>
            <w:tcW w:w="155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D483F0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Upper Bound</w:t>
            </w:r>
          </w:p>
        </w:tc>
      </w:tr>
      <w:tr w:rsidR="001A7899" w:rsidRPr="001A7899" w14:paraId="022C46B7" w14:textId="77777777" w:rsidTr="00B74F6E">
        <w:trPr>
          <w:cantSplit/>
          <w:trHeight w:val="311"/>
        </w:trPr>
        <w:tc>
          <w:tcPr>
            <w:tcW w:w="255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4363122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lastRenderedPageBreak/>
              <w:t>Gulf of Aqaba</w:t>
            </w:r>
          </w:p>
        </w:tc>
        <w:tc>
          <w:tcPr>
            <w:tcW w:w="136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E07D18D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36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FECCC9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55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032E8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0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1E013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.024</w:t>
            </w:r>
          </w:p>
        </w:tc>
        <w:tc>
          <w:tcPr>
            <w:tcW w:w="10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223A1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1BF97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.989</w:t>
            </w:r>
          </w:p>
        </w:tc>
        <w:tc>
          <w:tcPr>
            <w:tcW w:w="15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3D69E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-.047</w:t>
            </w:r>
          </w:p>
        </w:tc>
        <w:tc>
          <w:tcPr>
            <w:tcW w:w="15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C13799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.047</w:t>
            </w:r>
          </w:p>
        </w:tc>
      </w:tr>
      <w:tr w:rsidR="001A7899" w:rsidRPr="001A7899" w14:paraId="33FD21EA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7A18393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A41A398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2DB080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AD8CD6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-.002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A4CDD6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1D5C0D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053891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.947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FC0004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-.049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3D8172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.045</w:t>
            </w:r>
          </w:p>
        </w:tc>
      </w:tr>
      <w:tr w:rsidR="001A7899" w:rsidRPr="001A7899" w14:paraId="5A59E48D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10AD352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59A4F0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197535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B2734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.000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FD62E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C8185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5B05C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.989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F91E9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-.047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816B63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.047</w:t>
            </w:r>
          </w:p>
        </w:tc>
      </w:tr>
      <w:tr w:rsidR="001A7899" w:rsidRPr="001A7899" w14:paraId="4293E746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5A1DD5F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B671C8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37F18E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C3A9DA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-.001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FBE7A3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.021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964521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8AE5E2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.953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45DD1C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-.043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E44DB0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.041</w:t>
            </w:r>
          </w:p>
        </w:tc>
      </w:tr>
      <w:tr w:rsidR="001A7899" w:rsidRPr="001A7899" w14:paraId="249AEF5F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F1C3DB3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77CAA1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A54AB8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30529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.002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DCDA8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B8099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54C78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.947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78B3C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-.045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94E82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.049</w:t>
            </w:r>
          </w:p>
        </w:tc>
      </w:tr>
      <w:tr w:rsidR="001A7899" w:rsidRPr="001A7899" w14:paraId="649E9FB0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6DDC2C3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8595F8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D730D8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179C1E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.001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711C43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.021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FA15C6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C61CC6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.953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EEA889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-.041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687038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.043</w:t>
            </w:r>
          </w:p>
        </w:tc>
      </w:tr>
      <w:tr w:rsidR="001A7899" w:rsidRPr="001A7899" w14:paraId="5E69759D" w14:textId="77777777" w:rsidTr="00B74F6E">
        <w:trPr>
          <w:cantSplit/>
          <w:trHeight w:val="311"/>
        </w:trPr>
        <w:tc>
          <w:tcPr>
            <w:tcW w:w="255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6120BE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36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31F1E4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197BA3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A904D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-.069</w:t>
            </w:r>
            <w:r w:rsidRPr="001A789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2A8F4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.012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C7906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FB91C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&lt;.001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13D79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-.092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E423EA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-.046</w:t>
            </w:r>
          </w:p>
        </w:tc>
      </w:tr>
      <w:tr w:rsidR="001A7899" w:rsidRPr="001A7899" w14:paraId="20C4B5F9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D1F1B0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31A4C3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8A8CAE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C43BFC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-.064</w:t>
            </w:r>
            <w:r w:rsidRPr="001A789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E20596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.012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A13B6C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158377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&lt;.001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0542F5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-.087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8A8DA2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-.041</w:t>
            </w:r>
          </w:p>
        </w:tc>
      </w:tr>
      <w:tr w:rsidR="001A7899" w:rsidRPr="001A7899" w14:paraId="4D32744F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85DBB6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4AAF2E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2F5E4A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4109F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.069</w:t>
            </w:r>
            <w:r w:rsidRPr="001A789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28DED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.012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FAA7B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00F2C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&lt;.001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6D518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.046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DCA85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.092</w:t>
            </w:r>
          </w:p>
        </w:tc>
      </w:tr>
      <w:tr w:rsidR="001A7899" w:rsidRPr="001A7899" w14:paraId="2CC842D5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A4D3B7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5AE53B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18C26F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FE7C01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.005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8C0184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.006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C7130C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D69A80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.426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95FC49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-.008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A04FF6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.018</w:t>
            </w:r>
          </w:p>
        </w:tc>
      </w:tr>
      <w:tr w:rsidR="001A7899" w:rsidRPr="001A7899" w14:paraId="21BFE79D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B8A273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3CCAAD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3831D4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DC69D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.064</w:t>
            </w:r>
            <w:r w:rsidRPr="001A789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D4E5B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.012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7DBFD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35D94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&lt;.001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DD2C9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.041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03A43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.087</w:t>
            </w:r>
          </w:p>
        </w:tc>
      </w:tr>
      <w:tr w:rsidR="001A7899" w:rsidRPr="001A7899" w14:paraId="2FC539D2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2541C2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589381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1FA882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8906B9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-.005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77CCDD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.006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9F14AE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8D2862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.426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F71A67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-.018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60B04D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.008</w:t>
            </w:r>
          </w:p>
        </w:tc>
      </w:tr>
      <w:tr w:rsidR="001A7899" w:rsidRPr="001A7899" w14:paraId="64B2B2DA" w14:textId="77777777" w:rsidTr="00B74F6E">
        <w:trPr>
          <w:cantSplit/>
          <w:trHeight w:val="339"/>
        </w:trPr>
        <w:tc>
          <w:tcPr>
            <w:tcW w:w="255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47E9FB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36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E820F8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459B51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64485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.024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39251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.027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511FF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438E6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.370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BA2F0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-.029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1AAE8D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.078</w:t>
            </w:r>
          </w:p>
        </w:tc>
      </w:tr>
      <w:tr w:rsidR="001A7899" w:rsidRPr="001A7899" w14:paraId="54FA9166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844AFC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3D6DB5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A66929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A1D0A6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.013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72520A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.027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663987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5DBE9B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.639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0A2C47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-.041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F57C3A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.066</w:t>
            </w:r>
          </w:p>
        </w:tc>
      </w:tr>
      <w:tr w:rsidR="001A7899" w:rsidRPr="001A7899" w14:paraId="6EB70304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A8CFD2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3975FF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706EC8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56E2D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-.024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4A544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.027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90551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1DA57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.370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61394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-.078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BDED5A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.029</w:t>
            </w:r>
          </w:p>
        </w:tc>
      </w:tr>
      <w:tr w:rsidR="001A7899" w:rsidRPr="001A7899" w14:paraId="14D58B3E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FB95C1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ACFD22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77CA1C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89155F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-.012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A9B844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.010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B2E745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031A0D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.252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AF5432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-.031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E1D4B1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.008</w:t>
            </w:r>
          </w:p>
        </w:tc>
      </w:tr>
      <w:tr w:rsidR="001A7899" w:rsidRPr="001A7899" w14:paraId="2C460EC1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4B889D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C4C6A0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04CEED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833C0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-.013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A2C1F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.027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F8105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98FF3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.639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84316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-.066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692F3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.041</w:t>
            </w:r>
          </w:p>
        </w:tc>
      </w:tr>
      <w:tr w:rsidR="001A7899" w:rsidRPr="001A7899" w14:paraId="077ED5A8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B0C28E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247D28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E22A85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F85F2A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.012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0B9DAC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.010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50C2C9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F184EB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.252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290877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-.008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DAAAB6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.031</w:t>
            </w:r>
          </w:p>
        </w:tc>
      </w:tr>
      <w:tr w:rsidR="001A7899" w:rsidRPr="001A7899" w14:paraId="127A5107" w14:textId="77777777" w:rsidTr="00B74F6E">
        <w:trPr>
          <w:cantSplit/>
          <w:trHeight w:val="311"/>
        </w:trPr>
        <w:tc>
          <w:tcPr>
            <w:tcW w:w="255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D740D6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36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DF0B11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B83CEE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06415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.011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04858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.011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82B83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E14C8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.324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4296C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-.011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9E930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.034</w:t>
            </w:r>
          </w:p>
        </w:tc>
      </w:tr>
      <w:tr w:rsidR="001A7899" w:rsidRPr="001A7899" w14:paraId="018D54C2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832DD7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828911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D123AD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C5256C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.012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DD8BDB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.011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EF395D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1C70F2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.295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C9DF72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-.011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32084A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.035</w:t>
            </w:r>
          </w:p>
        </w:tc>
      </w:tr>
      <w:tr w:rsidR="001A7899" w:rsidRPr="001A7899" w14:paraId="36F82446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F94D67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1B215D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DBD3EC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5DF2E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-.011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3B7C2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.011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17AD6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64273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.324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40C71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-.034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23797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.011</w:t>
            </w:r>
          </w:p>
        </w:tc>
      </w:tr>
      <w:tr w:rsidR="001A7899" w:rsidRPr="001A7899" w14:paraId="40E57D6E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945AEF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7163EF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138AE2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BC3EFB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.001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6D13EB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.006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460B60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D33C41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.909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5F6A45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-.011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20A518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.013</w:t>
            </w:r>
          </w:p>
        </w:tc>
      </w:tr>
      <w:tr w:rsidR="001A7899" w:rsidRPr="001A7899" w14:paraId="2F738D56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09CE4F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3C955F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3B5434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19F79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-.012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3BB47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.011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863E6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159A3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.295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CAEA4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-.035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8B8B8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.011</w:t>
            </w:r>
          </w:p>
        </w:tc>
      </w:tr>
      <w:tr w:rsidR="001A7899" w:rsidRPr="001A7899" w14:paraId="1440DFF0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01DBED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5F2270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B8E899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9BFFB1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-.001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51176F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.006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A0D4C4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B3501C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.909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B915CD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-.013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2A4B85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.011</w:t>
            </w:r>
          </w:p>
        </w:tc>
      </w:tr>
      <w:tr w:rsidR="001A7899" w:rsidRPr="001A7899" w14:paraId="0A483A67" w14:textId="77777777" w:rsidTr="00B74F6E">
        <w:trPr>
          <w:cantSplit/>
          <w:trHeight w:val="311"/>
        </w:trPr>
        <w:tc>
          <w:tcPr>
            <w:tcW w:w="255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DBB71B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36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0C5422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048792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D1E97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.031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F67D2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.027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2B415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76851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.256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DC9F1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-.023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CF359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.085</w:t>
            </w:r>
          </w:p>
        </w:tc>
      </w:tr>
      <w:tr w:rsidR="001A7899" w:rsidRPr="001A7899" w14:paraId="4B16389E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F532A6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A4CABE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02BCF4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917C5F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.019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013639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.028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2E041D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049BDF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.499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809EB8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-.036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F9C528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.073</w:t>
            </w:r>
          </w:p>
        </w:tc>
      </w:tr>
      <w:tr w:rsidR="001A7899" w:rsidRPr="001A7899" w14:paraId="7F495B4E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86D4C0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9C8AF1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8AF413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C2636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-.031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6C52D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.027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B2D59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B84FB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.256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D77EE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-.085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2CC9E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.023</w:t>
            </w:r>
          </w:p>
        </w:tc>
      </w:tr>
      <w:tr w:rsidR="001A7899" w:rsidRPr="001A7899" w14:paraId="1BA1BBAF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40C3BC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A1DBA4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73DBFA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6CABE8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-.013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AFCA13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.012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8C219E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968285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.297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BE0ED7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-.036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F0205B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.011</w:t>
            </w:r>
          </w:p>
        </w:tc>
      </w:tr>
      <w:tr w:rsidR="001A7899" w:rsidRPr="001A7899" w14:paraId="45445254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A9F4A1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1A85F9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929838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E6725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-.019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BE215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.028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11F26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8E280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.499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A3362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-.073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60DE7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.036</w:t>
            </w:r>
          </w:p>
        </w:tc>
      </w:tr>
      <w:tr w:rsidR="001A7899" w:rsidRPr="001A7899" w14:paraId="21A46DFB" w14:textId="77777777" w:rsidTr="00B74F6E">
        <w:trPr>
          <w:cantSplit/>
          <w:trHeight w:val="144"/>
        </w:trPr>
        <w:tc>
          <w:tcPr>
            <w:tcW w:w="255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173016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9CB873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36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5CE24D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55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2628B9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.013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9924E7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.012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CD8011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5ADD5F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.297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8F6816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-.011</w:t>
            </w:r>
          </w:p>
        </w:tc>
        <w:tc>
          <w:tcPr>
            <w:tcW w:w="15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3CF455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.036</w:t>
            </w:r>
          </w:p>
        </w:tc>
      </w:tr>
      <w:tr w:rsidR="001A7899" w:rsidRPr="001A7899" w14:paraId="18388F0A" w14:textId="77777777" w:rsidTr="00B74F6E">
        <w:trPr>
          <w:cantSplit/>
          <w:trHeight w:val="311"/>
        </w:trPr>
        <w:tc>
          <w:tcPr>
            <w:tcW w:w="132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BF952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Based on estimated marginal means</w:t>
            </w:r>
          </w:p>
        </w:tc>
      </w:tr>
      <w:tr w:rsidR="001A7899" w:rsidRPr="001A7899" w14:paraId="04DD4E48" w14:textId="77777777" w:rsidTr="00B74F6E">
        <w:trPr>
          <w:cantSplit/>
          <w:trHeight w:val="311"/>
        </w:trPr>
        <w:tc>
          <w:tcPr>
            <w:tcW w:w="132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43AB7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*. The mean difference is significant at the .05 level.</w:t>
            </w:r>
          </w:p>
        </w:tc>
      </w:tr>
      <w:tr w:rsidR="001A7899" w:rsidRPr="001A7899" w14:paraId="582601E8" w14:textId="77777777" w:rsidTr="00B74F6E">
        <w:trPr>
          <w:cantSplit/>
          <w:trHeight w:val="339"/>
        </w:trPr>
        <w:tc>
          <w:tcPr>
            <w:tcW w:w="132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0E4CB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 xml:space="preserve">a. Dependent Variable: </w:t>
            </w:r>
            <w:proofErr w:type="spellStart"/>
            <w:r w:rsidRPr="001A7899">
              <w:rPr>
                <w:rFonts w:ascii="Arial" w:hAnsi="Arial" w:cs="Arial"/>
                <w:color w:val="010205"/>
              </w:rPr>
              <w:t>Simpson_sqrt</w:t>
            </w:r>
            <w:proofErr w:type="spellEnd"/>
            <w:r w:rsidRPr="001A7899">
              <w:rPr>
                <w:rFonts w:ascii="Arial" w:hAnsi="Arial" w:cs="Arial"/>
                <w:color w:val="010205"/>
              </w:rPr>
              <w:t>.</w:t>
            </w:r>
          </w:p>
        </w:tc>
      </w:tr>
      <w:tr w:rsidR="001A7899" w:rsidRPr="001A7899" w14:paraId="12A1AC33" w14:textId="77777777" w:rsidTr="00B74F6E">
        <w:trPr>
          <w:cantSplit/>
          <w:trHeight w:val="133"/>
        </w:trPr>
        <w:tc>
          <w:tcPr>
            <w:tcW w:w="132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40A08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c. Adjustment for multiple comparisons: Least Significant Difference (equivalent to no adjustments).</w:t>
            </w:r>
          </w:p>
        </w:tc>
      </w:tr>
    </w:tbl>
    <w:p w14:paraId="5F57EB74" w14:textId="77777777" w:rsidR="001A7899" w:rsidRPr="001A7899" w:rsidRDefault="001A7899" w:rsidP="001A7899">
      <w:pPr>
        <w:spacing w:line="400" w:lineRule="atLeast"/>
        <w:rPr>
          <w:rFonts w:ascii="Times New Roman" w:hAnsi="Times New Roman" w:cs="Times New Roman"/>
          <w:color w:val="auto"/>
        </w:rPr>
      </w:pPr>
    </w:p>
    <w:p w14:paraId="4AF0B38E" w14:textId="77777777" w:rsidR="001A7899" w:rsidRPr="001A7899" w:rsidRDefault="001A7899" w:rsidP="001A7899">
      <w:pPr>
        <w:spacing w:line="400" w:lineRule="atLeast"/>
        <w:rPr>
          <w:rFonts w:ascii="Times New Roman" w:hAnsi="Times New Roman" w:cs="Times New Roman"/>
          <w:color w:val="auto"/>
        </w:rPr>
      </w:pPr>
    </w:p>
    <w:tbl>
      <w:tblPr>
        <w:tblW w:w="101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4"/>
        <w:gridCol w:w="1917"/>
        <w:gridCol w:w="2042"/>
        <w:gridCol w:w="1416"/>
        <w:gridCol w:w="1416"/>
      </w:tblGrid>
      <w:tr w:rsidR="001A7899" w:rsidRPr="001A7899" w14:paraId="21A63716" w14:textId="77777777">
        <w:trPr>
          <w:cantSplit/>
        </w:trPr>
        <w:tc>
          <w:tcPr>
            <w:tcW w:w="101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253671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 xml:space="preserve">Univariate </w:t>
            </w:r>
            <w:proofErr w:type="spellStart"/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Tests</w:t>
            </w:r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1A7899" w:rsidRPr="001A7899" w14:paraId="2B816434" w14:textId="77777777">
        <w:trPr>
          <w:cantSplit/>
        </w:trPr>
        <w:tc>
          <w:tcPr>
            <w:tcW w:w="335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9C1D04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Location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11C3A7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Numerator df</w:t>
            </w:r>
          </w:p>
        </w:tc>
        <w:tc>
          <w:tcPr>
            <w:tcW w:w="2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8B7CB1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Denominator df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3B58EB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CF0F0F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A7899" w:rsidRPr="001A7899" w14:paraId="4F8A48D6" w14:textId="77777777">
        <w:trPr>
          <w:cantSplit/>
        </w:trPr>
        <w:tc>
          <w:tcPr>
            <w:tcW w:w="335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EDE9BF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91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2D097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D12C9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A786B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.003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E75A9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.997</w:t>
            </w:r>
          </w:p>
        </w:tc>
      </w:tr>
      <w:tr w:rsidR="001A7899" w:rsidRPr="001A7899" w14:paraId="03B67001" w14:textId="77777777">
        <w:trPr>
          <w:cantSplit/>
        </w:trPr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19239F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9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78311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01727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9110E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18.277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42474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&lt;.001</w:t>
            </w:r>
          </w:p>
        </w:tc>
      </w:tr>
      <w:tr w:rsidR="001A7899" w:rsidRPr="001A7899" w14:paraId="6AF36D26" w14:textId="77777777">
        <w:trPr>
          <w:cantSplit/>
        </w:trPr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F382B9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9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EABB1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17361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82218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.908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4D77A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.405</w:t>
            </w:r>
          </w:p>
        </w:tc>
      </w:tr>
      <w:tr w:rsidR="001A7899" w:rsidRPr="001A7899" w14:paraId="139267C3" w14:textId="77777777">
        <w:trPr>
          <w:cantSplit/>
        </w:trPr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AF28D8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9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BE987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EB2D2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30D01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.566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AB095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.569</w:t>
            </w:r>
          </w:p>
        </w:tc>
      </w:tr>
      <w:tr w:rsidR="001A7899" w:rsidRPr="001A7899" w14:paraId="7D012A61" w14:textId="77777777">
        <w:trPr>
          <w:cantSplit/>
        </w:trPr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A361CE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91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0EBFDF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87BD15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119D45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.990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6F2D5C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.374</w:t>
            </w:r>
          </w:p>
        </w:tc>
      </w:tr>
      <w:tr w:rsidR="001A7899" w:rsidRPr="001A7899" w14:paraId="640FAC66" w14:textId="77777777">
        <w:trPr>
          <w:cantSplit/>
        </w:trPr>
        <w:tc>
          <w:tcPr>
            <w:tcW w:w="101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3D6AE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Each F tests the simple effects of Layer within each level combination of the other effects shown. These tests are based on the linearly independent pairwise comparisons among the estimated marginal means.</w:t>
            </w:r>
          </w:p>
        </w:tc>
      </w:tr>
      <w:tr w:rsidR="001A7899" w:rsidRPr="001A7899" w14:paraId="1810E51E" w14:textId="77777777">
        <w:trPr>
          <w:cantSplit/>
        </w:trPr>
        <w:tc>
          <w:tcPr>
            <w:tcW w:w="101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5A111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 xml:space="preserve">a. Dependent Variable: </w:t>
            </w:r>
            <w:proofErr w:type="spellStart"/>
            <w:r w:rsidRPr="001A7899">
              <w:rPr>
                <w:rFonts w:ascii="Arial" w:hAnsi="Arial" w:cs="Arial"/>
                <w:color w:val="010205"/>
              </w:rPr>
              <w:t>Simpson_sqrt</w:t>
            </w:r>
            <w:proofErr w:type="spellEnd"/>
            <w:r w:rsidRPr="001A7899">
              <w:rPr>
                <w:rFonts w:ascii="Arial" w:hAnsi="Arial" w:cs="Arial"/>
                <w:color w:val="010205"/>
              </w:rPr>
              <w:t>.</w:t>
            </w:r>
          </w:p>
        </w:tc>
      </w:tr>
    </w:tbl>
    <w:p w14:paraId="366053F4" w14:textId="77777777" w:rsidR="001A7899" w:rsidRPr="001A7899" w:rsidRDefault="001A7899" w:rsidP="001A7899">
      <w:pPr>
        <w:rPr>
          <w:rFonts w:ascii="Arial" w:hAnsi="Arial" w:cs="Arial"/>
          <w:b/>
          <w:bCs/>
          <w:sz w:val="28"/>
          <w:szCs w:val="28"/>
        </w:rPr>
      </w:pPr>
    </w:p>
    <w:p w14:paraId="63E87482" w14:textId="304057E5" w:rsidR="001A7899" w:rsidRPr="00B74F6E" w:rsidRDefault="001A7899" w:rsidP="00B74F6E">
      <w:pPr>
        <w:rPr>
          <w:rFonts w:ascii="Arial" w:hAnsi="Arial" w:cs="Arial"/>
          <w:b/>
          <w:bCs/>
          <w:sz w:val="28"/>
          <w:szCs w:val="28"/>
        </w:rPr>
      </w:pPr>
      <w:r w:rsidRPr="001A7899">
        <w:rPr>
          <w:rFonts w:ascii="Arial" w:hAnsi="Arial" w:cs="Arial"/>
          <w:b/>
          <w:bCs/>
          <w:sz w:val="28"/>
          <w:szCs w:val="28"/>
        </w:rPr>
        <w:t>Mixed Model Analysis</w:t>
      </w:r>
    </w:p>
    <w:tbl>
      <w:tblPr>
        <w:tblW w:w="81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3"/>
        <w:gridCol w:w="2208"/>
        <w:gridCol w:w="2041"/>
        <w:gridCol w:w="2041"/>
      </w:tblGrid>
      <w:tr w:rsidR="001A7899" w:rsidRPr="001A7899" w14:paraId="5DEF4EB5" w14:textId="77777777">
        <w:trPr>
          <w:cantSplit/>
        </w:trPr>
        <w:tc>
          <w:tcPr>
            <w:tcW w:w="81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CA7B76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 xml:space="preserve">Model </w:t>
            </w:r>
            <w:proofErr w:type="spellStart"/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Dimension</w:t>
            </w:r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1A7899" w:rsidRPr="001A7899" w14:paraId="4C0CE2C0" w14:textId="77777777">
        <w:trPr>
          <w:cantSplit/>
        </w:trPr>
        <w:tc>
          <w:tcPr>
            <w:tcW w:w="402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AB64B9" w14:textId="77777777" w:rsidR="001A7899" w:rsidRPr="001A7899" w:rsidRDefault="001A7899" w:rsidP="001A7899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A43E76D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Number of Levels</w:t>
            </w:r>
          </w:p>
        </w:tc>
        <w:tc>
          <w:tcPr>
            <w:tcW w:w="20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11E862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Number of Parameters</w:t>
            </w:r>
          </w:p>
        </w:tc>
      </w:tr>
      <w:tr w:rsidR="001A7899" w:rsidRPr="001A7899" w14:paraId="0F2015E1" w14:textId="77777777">
        <w:trPr>
          <w:cantSplit/>
        </w:trPr>
        <w:tc>
          <w:tcPr>
            <w:tcW w:w="1812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63AFDA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Fixed Effects</w:t>
            </w:r>
          </w:p>
        </w:tc>
        <w:tc>
          <w:tcPr>
            <w:tcW w:w="220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5DF856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Intercept</w:t>
            </w:r>
          </w:p>
        </w:tc>
        <w:tc>
          <w:tcPr>
            <w:tcW w:w="204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0CF9A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D2194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</w:t>
            </w:r>
          </w:p>
        </w:tc>
      </w:tr>
      <w:tr w:rsidR="001A7899" w:rsidRPr="001A7899" w14:paraId="353585C2" w14:textId="77777777">
        <w:trPr>
          <w:cantSplit/>
        </w:trPr>
        <w:tc>
          <w:tcPr>
            <w:tcW w:w="181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F419D9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2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90941E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Layer</w:t>
            </w:r>
          </w:p>
        </w:tc>
        <w:tc>
          <w:tcPr>
            <w:tcW w:w="204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8F072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E12759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2</w:t>
            </w:r>
          </w:p>
        </w:tc>
      </w:tr>
      <w:tr w:rsidR="001A7899" w:rsidRPr="001A7899" w14:paraId="6569520E" w14:textId="77777777">
        <w:trPr>
          <w:cantSplit/>
        </w:trPr>
        <w:tc>
          <w:tcPr>
            <w:tcW w:w="181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5938E5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2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E885BB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Location</w:t>
            </w:r>
          </w:p>
        </w:tc>
        <w:tc>
          <w:tcPr>
            <w:tcW w:w="204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5F16E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5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FF3A3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4</w:t>
            </w:r>
          </w:p>
        </w:tc>
      </w:tr>
      <w:tr w:rsidR="001A7899" w:rsidRPr="001A7899" w14:paraId="17AC3D2E" w14:textId="77777777">
        <w:trPr>
          <w:cantSplit/>
        </w:trPr>
        <w:tc>
          <w:tcPr>
            <w:tcW w:w="1812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7DC984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2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A88C0B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Layer * Location</w:t>
            </w:r>
          </w:p>
        </w:tc>
        <w:tc>
          <w:tcPr>
            <w:tcW w:w="204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11599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15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A6B64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8</w:t>
            </w:r>
          </w:p>
        </w:tc>
      </w:tr>
      <w:tr w:rsidR="001A7899" w:rsidRPr="001A7899" w14:paraId="4A2EABB6" w14:textId="77777777">
        <w:trPr>
          <w:cantSplit/>
        </w:trPr>
        <w:tc>
          <w:tcPr>
            <w:tcW w:w="402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B3D0C6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Residual</w:t>
            </w:r>
          </w:p>
        </w:tc>
        <w:tc>
          <w:tcPr>
            <w:tcW w:w="204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1E5D0536" w14:textId="77777777" w:rsidR="001A7899" w:rsidRPr="001A7899" w:rsidRDefault="001A7899" w:rsidP="001A7899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9DB4D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</w:t>
            </w:r>
          </w:p>
        </w:tc>
      </w:tr>
      <w:tr w:rsidR="001A7899" w:rsidRPr="001A7899" w14:paraId="4F0F1617" w14:textId="77777777">
        <w:trPr>
          <w:cantSplit/>
        </w:trPr>
        <w:tc>
          <w:tcPr>
            <w:tcW w:w="402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7E53A2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Total</w:t>
            </w:r>
          </w:p>
        </w:tc>
        <w:tc>
          <w:tcPr>
            <w:tcW w:w="204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85B6AF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24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624063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16</w:t>
            </w:r>
          </w:p>
        </w:tc>
      </w:tr>
      <w:tr w:rsidR="001A7899" w:rsidRPr="001A7899" w14:paraId="7BD6EC67" w14:textId="77777777">
        <w:trPr>
          <w:cantSplit/>
        </w:trPr>
        <w:tc>
          <w:tcPr>
            <w:tcW w:w="81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F4D58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 xml:space="preserve">a. Dependent Variable: </w:t>
            </w:r>
            <w:proofErr w:type="spellStart"/>
            <w:r w:rsidRPr="001A7899">
              <w:rPr>
                <w:rFonts w:ascii="Arial" w:hAnsi="Arial" w:cs="Arial"/>
                <w:color w:val="010205"/>
              </w:rPr>
              <w:t>Simpson_sqrt</w:t>
            </w:r>
            <w:proofErr w:type="spellEnd"/>
            <w:r w:rsidRPr="001A7899">
              <w:rPr>
                <w:rFonts w:ascii="Arial" w:hAnsi="Arial" w:cs="Arial"/>
                <w:color w:val="010205"/>
              </w:rPr>
              <w:t>.</w:t>
            </w:r>
          </w:p>
        </w:tc>
      </w:tr>
    </w:tbl>
    <w:p w14:paraId="7F381789" w14:textId="77777777" w:rsidR="001A7899" w:rsidRPr="001A7899" w:rsidRDefault="001A7899" w:rsidP="001A7899">
      <w:pPr>
        <w:spacing w:line="400" w:lineRule="atLeast"/>
        <w:rPr>
          <w:rFonts w:ascii="Times New Roman" w:hAnsi="Times New Roman" w:cs="Times New Roman"/>
          <w:color w:val="auto"/>
        </w:rPr>
      </w:pPr>
    </w:p>
    <w:p w14:paraId="25EBE72B" w14:textId="77777777" w:rsidR="001A7899" w:rsidRDefault="001A7899" w:rsidP="001A7899">
      <w:pPr>
        <w:spacing w:line="400" w:lineRule="atLeast"/>
        <w:rPr>
          <w:rFonts w:ascii="Times New Roman" w:hAnsi="Times New Roman" w:cs="Times New Roman"/>
          <w:color w:val="auto"/>
        </w:rPr>
      </w:pPr>
    </w:p>
    <w:p w14:paraId="46242028" w14:textId="77777777" w:rsidR="00B74F6E" w:rsidRPr="001A7899" w:rsidRDefault="00B74F6E" w:rsidP="001A7899">
      <w:pPr>
        <w:spacing w:line="400" w:lineRule="atLeast"/>
        <w:rPr>
          <w:rFonts w:ascii="Times New Roman" w:hAnsi="Times New Roman" w:cs="Times New Roman"/>
          <w:color w:val="auto"/>
        </w:rPr>
      </w:pPr>
    </w:p>
    <w:tbl>
      <w:tblPr>
        <w:tblW w:w="55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2"/>
        <w:gridCol w:w="2080"/>
      </w:tblGrid>
      <w:tr w:rsidR="001A7899" w:rsidRPr="001A7899" w14:paraId="16CCA121" w14:textId="77777777">
        <w:trPr>
          <w:cantSplit/>
        </w:trPr>
        <w:tc>
          <w:tcPr>
            <w:tcW w:w="5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1034F6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lastRenderedPageBreak/>
              <w:t xml:space="preserve">Information </w:t>
            </w:r>
            <w:proofErr w:type="spellStart"/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Criteria</w:t>
            </w:r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1A7899" w:rsidRPr="001A7899" w14:paraId="0EA96BA8" w14:textId="77777777">
        <w:trPr>
          <w:cantSplit/>
        </w:trPr>
        <w:tc>
          <w:tcPr>
            <w:tcW w:w="348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4E27B6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-2 Restricted Log Likelihood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85637D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-833.48865209</w:t>
            </w:r>
          </w:p>
        </w:tc>
      </w:tr>
      <w:tr w:rsidR="001A7899" w:rsidRPr="001A7899" w14:paraId="7DD98C9F" w14:textId="77777777">
        <w:trPr>
          <w:cantSplit/>
        </w:trPr>
        <w:tc>
          <w:tcPr>
            <w:tcW w:w="3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93CE1F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Akaike's Information Criterion (AIC)</w:t>
            </w:r>
          </w:p>
        </w:tc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55736A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-831.48865209</w:t>
            </w:r>
          </w:p>
        </w:tc>
      </w:tr>
      <w:tr w:rsidR="001A7899" w:rsidRPr="001A7899" w14:paraId="3D0B8EFC" w14:textId="77777777">
        <w:trPr>
          <w:cantSplit/>
        </w:trPr>
        <w:tc>
          <w:tcPr>
            <w:tcW w:w="3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F4A0AE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A7899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1A7899">
              <w:rPr>
                <w:rFonts w:ascii="Arial" w:hAnsi="Arial" w:cs="Arial"/>
                <w:color w:val="264A60"/>
              </w:rPr>
              <w:t xml:space="preserve"> and Tsai's Criterion (AICC)</w:t>
            </w:r>
          </w:p>
        </w:tc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CC502D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-831.46781876</w:t>
            </w:r>
          </w:p>
        </w:tc>
      </w:tr>
      <w:tr w:rsidR="001A7899" w:rsidRPr="001A7899" w14:paraId="7021C720" w14:textId="77777777">
        <w:trPr>
          <w:cantSplit/>
        </w:trPr>
        <w:tc>
          <w:tcPr>
            <w:tcW w:w="3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7923F2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A7899">
              <w:rPr>
                <w:rFonts w:ascii="Arial" w:hAnsi="Arial" w:cs="Arial"/>
                <w:color w:val="264A60"/>
              </w:rPr>
              <w:t>Bozdogan's</w:t>
            </w:r>
            <w:proofErr w:type="spellEnd"/>
            <w:r w:rsidRPr="001A7899">
              <w:rPr>
                <w:rFonts w:ascii="Arial" w:hAnsi="Arial" w:cs="Arial"/>
                <w:color w:val="264A60"/>
              </w:rPr>
              <w:t xml:space="preserve"> Criterion (CAIC)</w:t>
            </w:r>
          </w:p>
        </w:tc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565094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-827.22079393</w:t>
            </w:r>
          </w:p>
        </w:tc>
      </w:tr>
      <w:tr w:rsidR="001A7899" w:rsidRPr="001A7899" w14:paraId="305324AC" w14:textId="77777777">
        <w:trPr>
          <w:cantSplit/>
        </w:trPr>
        <w:tc>
          <w:tcPr>
            <w:tcW w:w="34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E10AC3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Schwarz's Bayesian Criterion (BIC)</w:t>
            </w:r>
          </w:p>
        </w:tc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0666C9A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-828.22079393</w:t>
            </w:r>
          </w:p>
        </w:tc>
      </w:tr>
      <w:tr w:rsidR="001A7899" w:rsidRPr="001A7899" w14:paraId="62386BC5" w14:textId="77777777">
        <w:trPr>
          <w:cantSplit/>
        </w:trPr>
        <w:tc>
          <w:tcPr>
            <w:tcW w:w="5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2B0E2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The information criteria are displayed in smaller-is-better form.</w:t>
            </w:r>
          </w:p>
        </w:tc>
      </w:tr>
      <w:tr w:rsidR="001A7899" w:rsidRPr="001A7899" w14:paraId="633E3B5B" w14:textId="77777777">
        <w:trPr>
          <w:cantSplit/>
        </w:trPr>
        <w:tc>
          <w:tcPr>
            <w:tcW w:w="5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B6213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 xml:space="preserve">a. Dependent Variable: </w:t>
            </w:r>
            <w:proofErr w:type="spellStart"/>
            <w:r w:rsidRPr="001A7899">
              <w:rPr>
                <w:rFonts w:ascii="Arial" w:hAnsi="Arial" w:cs="Arial"/>
                <w:color w:val="010205"/>
              </w:rPr>
              <w:t>Simpson_sqrt</w:t>
            </w:r>
            <w:proofErr w:type="spellEnd"/>
            <w:r w:rsidRPr="001A7899">
              <w:rPr>
                <w:rFonts w:ascii="Arial" w:hAnsi="Arial" w:cs="Arial"/>
                <w:color w:val="010205"/>
              </w:rPr>
              <w:t>.</w:t>
            </w:r>
          </w:p>
        </w:tc>
      </w:tr>
    </w:tbl>
    <w:p w14:paraId="48591D6B" w14:textId="77777777" w:rsidR="001A7899" w:rsidRPr="001A7899" w:rsidRDefault="001A7899" w:rsidP="001A7899">
      <w:pPr>
        <w:spacing w:line="400" w:lineRule="atLeast"/>
        <w:rPr>
          <w:rFonts w:ascii="Times New Roman" w:hAnsi="Times New Roman" w:cs="Times New Roman"/>
          <w:color w:val="auto"/>
        </w:rPr>
      </w:pPr>
    </w:p>
    <w:tbl>
      <w:tblPr>
        <w:tblW w:w="65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71"/>
        <w:gridCol w:w="1651"/>
        <w:gridCol w:w="1439"/>
      </w:tblGrid>
      <w:tr w:rsidR="001A7899" w:rsidRPr="001A7899" w14:paraId="7C0E3A34" w14:textId="77777777">
        <w:trPr>
          <w:cantSplit/>
        </w:trPr>
        <w:tc>
          <w:tcPr>
            <w:tcW w:w="6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CA7C46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Coefficients of Determination</w:t>
            </w:r>
          </w:p>
        </w:tc>
      </w:tr>
      <w:tr w:rsidR="001A7899" w:rsidRPr="001A7899" w14:paraId="6163EA9A" w14:textId="77777777">
        <w:trPr>
          <w:cantSplit/>
        </w:trPr>
        <w:tc>
          <w:tcPr>
            <w:tcW w:w="3470" w:type="dxa"/>
            <w:vMerge w:val="restart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DBE69C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Pseudo-R Square Measures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2AC31E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Marginal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E8C249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.209</w:t>
            </w:r>
          </w:p>
        </w:tc>
      </w:tr>
      <w:tr w:rsidR="001A7899" w:rsidRPr="001A7899" w14:paraId="4770521F" w14:textId="77777777">
        <w:trPr>
          <w:cantSplit/>
        </w:trPr>
        <w:tc>
          <w:tcPr>
            <w:tcW w:w="3470" w:type="dxa"/>
            <w:vMerge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2BEFA2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16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9503F4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Conditional</w:t>
            </w:r>
          </w:p>
        </w:tc>
        <w:tc>
          <w:tcPr>
            <w:tcW w:w="143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8C562E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.209</w:t>
            </w:r>
          </w:p>
        </w:tc>
      </w:tr>
    </w:tbl>
    <w:p w14:paraId="39F7C804" w14:textId="77777777" w:rsidR="001A7899" w:rsidRPr="001A7899" w:rsidRDefault="001A7899" w:rsidP="001A7899">
      <w:pPr>
        <w:rPr>
          <w:rFonts w:ascii="Arial" w:hAnsi="Arial" w:cs="Arial"/>
          <w:b/>
          <w:bCs/>
          <w:sz w:val="28"/>
          <w:szCs w:val="28"/>
        </w:rPr>
      </w:pPr>
    </w:p>
    <w:p w14:paraId="71C11658" w14:textId="77777777" w:rsidR="001A7899" w:rsidRPr="001A7899" w:rsidRDefault="001A7899" w:rsidP="001A7899">
      <w:pPr>
        <w:rPr>
          <w:rFonts w:ascii="Arial" w:hAnsi="Arial" w:cs="Arial"/>
          <w:b/>
          <w:bCs/>
          <w:sz w:val="28"/>
          <w:szCs w:val="28"/>
        </w:rPr>
      </w:pPr>
      <w:r w:rsidRPr="001A7899">
        <w:rPr>
          <w:rFonts w:ascii="Arial" w:hAnsi="Arial" w:cs="Arial"/>
          <w:b/>
          <w:bCs/>
          <w:sz w:val="28"/>
          <w:szCs w:val="28"/>
        </w:rPr>
        <w:t>Fixed Effects</w:t>
      </w:r>
    </w:p>
    <w:tbl>
      <w:tblPr>
        <w:tblW w:w="94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9"/>
        <w:gridCol w:w="1917"/>
        <w:gridCol w:w="2041"/>
        <w:gridCol w:w="1874"/>
        <w:gridCol w:w="1416"/>
      </w:tblGrid>
      <w:tr w:rsidR="001A7899" w:rsidRPr="001A7899" w14:paraId="6ACA0D9C" w14:textId="77777777" w:rsidTr="00B74F6E">
        <w:trPr>
          <w:cantSplit/>
        </w:trPr>
        <w:tc>
          <w:tcPr>
            <w:tcW w:w="94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5F3D94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 xml:space="preserve">Type III Tests of Fixed </w:t>
            </w:r>
            <w:proofErr w:type="spellStart"/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Effects</w:t>
            </w:r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1A7899" w:rsidRPr="001A7899" w14:paraId="255D069F" w14:textId="77777777" w:rsidTr="00B74F6E">
        <w:trPr>
          <w:cantSplit/>
        </w:trPr>
        <w:tc>
          <w:tcPr>
            <w:tcW w:w="220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4791860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Source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A8FAB6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Numerator df</w:t>
            </w:r>
          </w:p>
        </w:tc>
        <w:tc>
          <w:tcPr>
            <w:tcW w:w="2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A6D7CF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Denominator df</w:t>
            </w:r>
          </w:p>
        </w:tc>
        <w:tc>
          <w:tcPr>
            <w:tcW w:w="187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B1E2CF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570B66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A7899" w:rsidRPr="001A7899" w14:paraId="17397F98" w14:textId="77777777" w:rsidTr="00B74F6E">
        <w:trPr>
          <w:cantSplit/>
        </w:trPr>
        <w:tc>
          <w:tcPr>
            <w:tcW w:w="220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D3CEEF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Intercept</w:t>
            </w:r>
          </w:p>
        </w:tc>
        <w:tc>
          <w:tcPr>
            <w:tcW w:w="19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B6AA7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B6C35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70C33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160124.199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FDC9F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&lt;.001</w:t>
            </w:r>
          </w:p>
        </w:tc>
      </w:tr>
      <w:tr w:rsidR="001A7899" w:rsidRPr="001A7899" w14:paraId="68573C8A" w14:textId="77777777" w:rsidTr="00B74F6E">
        <w:trPr>
          <w:cantSplit/>
        </w:trPr>
        <w:tc>
          <w:tcPr>
            <w:tcW w:w="22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E0978E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Layer</w:t>
            </w:r>
          </w:p>
        </w:tc>
        <w:tc>
          <w:tcPr>
            <w:tcW w:w="19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22D1F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DCDC9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07AF7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.281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E2AEC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.755</w:t>
            </w:r>
          </w:p>
        </w:tc>
      </w:tr>
      <w:tr w:rsidR="001A7899" w:rsidRPr="001A7899" w14:paraId="51F7387E" w14:textId="77777777" w:rsidTr="00B74F6E">
        <w:trPr>
          <w:cantSplit/>
        </w:trPr>
        <w:tc>
          <w:tcPr>
            <w:tcW w:w="220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BA61D5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Location</w:t>
            </w:r>
          </w:p>
        </w:tc>
        <w:tc>
          <w:tcPr>
            <w:tcW w:w="19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48113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C8D63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CF3CD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5.611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5E192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&lt;.001</w:t>
            </w:r>
          </w:p>
        </w:tc>
      </w:tr>
      <w:tr w:rsidR="001A7899" w:rsidRPr="001A7899" w14:paraId="069571AB" w14:textId="77777777" w:rsidTr="00B74F6E">
        <w:trPr>
          <w:cantSplit/>
        </w:trPr>
        <w:tc>
          <w:tcPr>
            <w:tcW w:w="220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3F1F61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Layer * Location</w:t>
            </w:r>
          </w:p>
        </w:tc>
        <w:tc>
          <w:tcPr>
            <w:tcW w:w="19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4A38B6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127CCF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EEF758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4.314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37B91C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&lt;.001</w:t>
            </w:r>
          </w:p>
        </w:tc>
      </w:tr>
      <w:tr w:rsidR="001A7899" w:rsidRPr="001A7899" w14:paraId="76474935" w14:textId="77777777" w:rsidTr="00B74F6E">
        <w:trPr>
          <w:cantSplit/>
        </w:trPr>
        <w:tc>
          <w:tcPr>
            <w:tcW w:w="94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65AD4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 xml:space="preserve">a. Dependent Variable: </w:t>
            </w:r>
            <w:proofErr w:type="spellStart"/>
            <w:r w:rsidRPr="001A7899">
              <w:rPr>
                <w:rFonts w:ascii="Arial" w:hAnsi="Arial" w:cs="Arial"/>
                <w:color w:val="010205"/>
              </w:rPr>
              <w:t>Simpson_sqrt</w:t>
            </w:r>
            <w:proofErr w:type="spellEnd"/>
            <w:r w:rsidRPr="001A7899">
              <w:rPr>
                <w:rFonts w:ascii="Arial" w:hAnsi="Arial" w:cs="Arial"/>
                <w:color w:val="010205"/>
              </w:rPr>
              <w:t>.</w:t>
            </w:r>
          </w:p>
        </w:tc>
      </w:tr>
    </w:tbl>
    <w:p w14:paraId="27D0806C" w14:textId="77777777" w:rsidR="001A7899" w:rsidRPr="001A7899" w:rsidRDefault="001A7899" w:rsidP="001A7899">
      <w:pPr>
        <w:spacing w:line="400" w:lineRule="atLeast"/>
        <w:rPr>
          <w:rFonts w:ascii="Times New Roman" w:hAnsi="Times New Roman" w:cs="Times New Roman"/>
          <w:color w:val="auto"/>
        </w:rPr>
      </w:pPr>
    </w:p>
    <w:p w14:paraId="04DB86FB" w14:textId="77777777" w:rsidR="001A7899" w:rsidRPr="001A7899" w:rsidRDefault="001A7899" w:rsidP="001A7899">
      <w:pPr>
        <w:rPr>
          <w:rFonts w:ascii="Arial" w:hAnsi="Arial" w:cs="Arial"/>
          <w:b/>
          <w:bCs/>
          <w:sz w:val="28"/>
          <w:szCs w:val="28"/>
        </w:rPr>
      </w:pPr>
    </w:p>
    <w:p w14:paraId="73DDFB5E" w14:textId="49F91D34" w:rsidR="001A7899" w:rsidRPr="00B74F6E" w:rsidRDefault="001A7899" w:rsidP="00B74F6E">
      <w:pPr>
        <w:rPr>
          <w:rFonts w:ascii="Arial" w:hAnsi="Arial" w:cs="Arial"/>
          <w:b/>
          <w:bCs/>
          <w:sz w:val="28"/>
          <w:szCs w:val="28"/>
        </w:rPr>
      </w:pPr>
      <w:r w:rsidRPr="001A7899">
        <w:rPr>
          <w:rFonts w:ascii="Arial" w:hAnsi="Arial" w:cs="Arial"/>
          <w:b/>
          <w:bCs/>
          <w:sz w:val="28"/>
          <w:szCs w:val="28"/>
        </w:rPr>
        <w:lastRenderedPageBreak/>
        <w:t>Covariance Parameters</w:t>
      </w:r>
    </w:p>
    <w:tbl>
      <w:tblPr>
        <w:tblW w:w="44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2"/>
        <w:gridCol w:w="1416"/>
        <w:gridCol w:w="1499"/>
      </w:tblGrid>
      <w:tr w:rsidR="001A7899" w:rsidRPr="001A7899" w14:paraId="6C8926FA" w14:textId="77777777" w:rsidTr="00B74F6E">
        <w:trPr>
          <w:cantSplit/>
        </w:trPr>
        <w:tc>
          <w:tcPr>
            <w:tcW w:w="4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44E81C" w14:textId="394B161A" w:rsidR="001A7899" w:rsidRPr="001A7899" w:rsidRDefault="00B74F6E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E</w:t>
            </w:r>
            <w:r w:rsidR="001A7899"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 xml:space="preserve">stimates of Covariance </w:t>
            </w:r>
            <w:proofErr w:type="spellStart"/>
            <w:r w:rsidR="001A7899"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Parameters</w:t>
            </w:r>
            <w:r w:rsidR="001A7899"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1A7899" w:rsidRPr="001A7899" w14:paraId="25CBE746" w14:textId="77777777" w:rsidTr="00B74F6E">
        <w:trPr>
          <w:cantSplit/>
        </w:trPr>
        <w:tc>
          <w:tcPr>
            <w:tcW w:w="154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4A9367C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Parameter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9C2204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Estimate</w:t>
            </w:r>
          </w:p>
        </w:tc>
        <w:tc>
          <w:tcPr>
            <w:tcW w:w="14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D1CDAA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Std. Error</w:t>
            </w:r>
          </w:p>
        </w:tc>
      </w:tr>
      <w:tr w:rsidR="001A7899" w:rsidRPr="001A7899" w14:paraId="6A5365F8" w14:textId="77777777" w:rsidTr="00B74F6E">
        <w:trPr>
          <w:cantSplit/>
        </w:trPr>
        <w:tc>
          <w:tcPr>
            <w:tcW w:w="1542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742D37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Residual</w:t>
            </w:r>
          </w:p>
        </w:tc>
        <w:tc>
          <w:tcPr>
            <w:tcW w:w="1416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5F7671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.001</w:t>
            </w:r>
          </w:p>
        </w:tc>
        <w:tc>
          <w:tcPr>
            <w:tcW w:w="149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F3A4AC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6.921E-5</w:t>
            </w:r>
          </w:p>
        </w:tc>
      </w:tr>
      <w:tr w:rsidR="001A7899" w:rsidRPr="001A7899" w14:paraId="534E8A2C" w14:textId="77777777" w:rsidTr="00B74F6E">
        <w:trPr>
          <w:cantSplit/>
        </w:trPr>
        <w:tc>
          <w:tcPr>
            <w:tcW w:w="4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BC558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 xml:space="preserve">a. Dependent Variable: </w:t>
            </w:r>
            <w:proofErr w:type="spellStart"/>
            <w:r w:rsidRPr="001A7899">
              <w:rPr>
                <w:rFonts w:ascii="Arial" w:hAnsi="Arial" w:cs="Arial"/>
                <w:color w:val="010205"/>
              </w:rPr>
              <w:t>Simpson_sqrt</w:t>
            </w:r>
            <w:proofErr w:type="spellEnd"/>
            <w:r w:rsidRPr="001A7899">
              <w:rPr>
                <w:rFonts w:ascii="Arial" w:hAnsi="Arial" w:cs="Arial"/>
                <w:color w:val="010205"/>
              </w:rPr>
              <w:t>.</w:t>
            </w:r>
          </w:p>
        </w:tc>
      </w:tr>
    </w:tbl>
    <w:p w14:paraId="313818AD" w14:textId="77777777" w:rsidR="001A7899" w:rsidRPr="001A7899" w:rsidRDefault="001A7899" w:rsidP="001A7899">
      <w:pPr>
        <w:rPr>
          <w:rFonts w:ascii="Arial" w:hAnsi="Arial" w:cs="Arial"/>
          <w:b/>
          <w:bCs/>
          <w:sz w:val="28"/>
          <w:szCs w:val="28"/>
        </w:rPr>
      </w:pPr>
    </w:p>
    <w:p w14:paraId="0A341761" w14:textId="49612979" w:rsidR="001A7899" w:rsidRPr="001A7899" w:rsidRDefault="001A7899" w:rsidP="00B74F6E">
      <w:pPr>
        <w:rPr>
          <w:rFonts w:ascii="Times New Roman" w:hAnsi="Times New Roman" w:cs="Times New Roman"/>
          <w:color w:val="auto"/>
        </w:rPr>
      </w:pPr>
      <w:r w:rsidRPr="001A7899">
        <w:rPr>
          <w:rFonts w:ascii="Arial" w:hAnsi="Arial" w:cs="Arial"/>
          <w:b/>
          <w:bCs/>
          <w:sz w:val="28"/>
          <w:szCs w:val="28"/>
        </w:rPr>
        <w:t>Estimated Marginal Means</w:t>
      </w:r>
    </w:p>
    <w:tbl>
      <w:tblPr>
        <w:tblW w:w="131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3355"/>
        <w:gridCol w:w="1416"/>
        <w:gridCol w:w="1437"/>
        <w:gridCol w:w="1416"/>
        <w:gridCol w:w="1833"/>
        <w:gridCol w:w="1874"/>
      </w:tblGrid>
      <w:tr w:rsidR="001A7899" w:rsidRPr="001A7899" w14:paraId="2074320B" w14:textId="77777777">
        <w:trPr>
          <w:cantSplit/>
        </w:trPr>
        <w:tc>
          <w:tcPr>
            <w:tcW w:w="13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719BD7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proofErr w:type="spellStart"/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Estimates</w:t>
            </w:r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1A7899" w:rsidRPr="001A7899" w14:paraId="1C11F566" w14:textId="77777777">
        <w:trPr>
          <w:cantSplit/>
        </w:trPr>
        <w:tc>
          <w:tcPr>
            <w:tcW w:w="17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4B0868C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Layer</w:t>
            </w:r>
          </w:p>
        </w:tc>
        <w:tc>
          <w:tcPr>
            <w:tcW w:w="33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3266554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Location</w:t>
            </w:r>
          </w:p>
        </w:tc>
        <w:tc>
          <w:tcPr>
            <w:tcW w:w="141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30A1166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Mean</w:t>
            </w:r>
          </w:p>
        </w:tc>
        <w:tc>
          <w:tcPr>
            <w:tcW w:w="143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44A2D48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Std. Error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CB7D19D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370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2F13F31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95% Confidence Interval</w:t>
            </w:r>
          </w:p>
        </w:tc>
      </w:tr>
      <w:tr w:rsidR="001A7899" w:rsidRPr="001A7899" w14:paraId="3085CDDF" w14:textId="77777777">
        <w:trPr>
          <w:cantSplit/>
        </w:trPr>
        <w:tc>
          <w:tcPr>
            <w:tcW w:w="17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7FFFF2D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33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ED593C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1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6851E40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3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BE653B8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E2684D8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8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C34BDB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Lower Bound</w:t>
            </w:r>
          </w:p>
        </w:tc>
        <w:tc>
          <w:tcPr>
            <w:tcW w:w="187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D41CDEE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Upper Bound</w:t>
            </w:r>
          </w:p>
        </w:tc>
      </w:tr>
      <w:tr w:rsidR="001A7899" w:rsidRPr="001A7899" w14:paraId="2518D3D4" w14:textId="77777777">
        <w:trPr>
          <w:cantSplit/>
        </w:trPr>
        <w:tc>
          <w:tcPr>
            <w:tcW w:w="179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837B683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335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61728B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1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7405C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1.398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0D8CF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.018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E6918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6932F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1.362</w:t>
            </w:r>
          </w:p>
        </w:tc>
        <w:tc>
          <w:tcPr>
            <w:tcW w:w="18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D6236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1.434</w:t>
            </w:r>
          </w:p>
        </w:tc>
      </w:tr>
      <w:tr w:rsidR="001A7899" w:rsidRPr="001A7899" w14:paraId="63EAFAF8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4832257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C93187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7E04A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1.327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8530D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.011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AF8E7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F8FD2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1.306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314115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1.348</w:t>
            </w:r>
          </w:p>
        </w:tc>
      </w:tr>
      <w:tr w:rsidR="001A7899" w:rsidRPr="001A7899" w14:paraId="72A29C3E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8AAE25F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BB2E07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E1A26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1.406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1F22E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.026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8BC71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60E9B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1.354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F3B63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1.457</w:t>
            </w:r>
          </w:p>
        </w:tc>
      </w:tr>
      <w:tr w:rsidR="001A7899" w:rsidRPr="001A7899" w14:paraId="34094D55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350FA52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A0091C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8A518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1.404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66D0D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.011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67448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BD39F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1.383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64F49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1.425</w:t>
            </w:r>
          </w:p>
        </w:tc>
      </w:tr>
      <w:tr w:rsidR="001A7899" w:rsidRPr="001A7899" w14:paraId="1C9BDBCD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3E879FD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9CBD05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00C480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1.399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234EF6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.026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3D0B2E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86C577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1.347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F64E46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1.450</w:t>
            </w:r>
          </w:p>
        </w:tc>
      </w:tr>
      <w:tr w:rsidR="001A7899" w:rsidRPr="001A7899" w14:paraId="790892E2" w14:textId="77777777">
        <w:trPr>
          <w:cantSplit/>
        </w:trPr>
        <w:tc>
          <w:tcPr>
            <w:tcW w:w="17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4C15C6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EC1FA6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87118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1.398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B822F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.015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21223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294C7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1.369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467B14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1.428</w:t>
            </w:r>
          </w:p>
        </w:tc>
      </w:tr>
      <w:tr w:rsidR="001A7899" w:rsidRPr="001A7899" w14:paraId="300A8B08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F7DABE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8F8191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6A69A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1.396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63D43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.004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D0B2F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6FADE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1.387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C6EC1B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1.404</w:t>
            </w:r>
          </w:p>
        </w:tc>
      </w:tr>
      <w:tr w:rsidR="001A7899" w:rsidRPr="001A7899" w14:paraId="54F4F458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848DEC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454C4F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8D47A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1.381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03443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.007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5CA46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1C0CF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1.368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2B234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1.395</w:t>
            </w:r>
          </w:p>
        </w:tc>
      </w:tr>
      <w:tr w:rsidR="001A7899" w:rsidRPr="001A7899" w14:paraId="0A602846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4EAB7C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1593E1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D704C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1.393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DFA25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.004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64695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29A76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1.385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086D9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1.401</w:t>
            </w:r>
          </w:p>
        </w:tc>
      </w:tr>
      <w:tr w:rsidR="001A7899" w:rsidRPr="001A7899" w14:paraId="43B83ECC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F5BBAE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2DC92B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A8B50F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1.368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DAEAFA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.008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194BCD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21D0F3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1.351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FDCC68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1.384</w:t>
            </w:r>
          </w:p>
        </w:tc>
      </w:tr>
      <w:tr w:rsidR="001A7899" w:rsidRPr="001A7899" w14:paraId="74897F08" w14:textId="77777777">
        <w:trPr>
          <w:cantSplit/>
        </w:trPr>
        <w:tc>
          <w:tcPr>
            <w:tcW w:w="179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4DF33A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78A6C0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A1F3C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1.400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1320C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.015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DDE85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27D86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1.370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A4DB9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1.429</w:t>
            </w:r>
          </w:p>
        </w:tc>
      </w:tr>
      <w:tr w:rsidR="001A7899" w:rsidRPr="001A7899" w14:paraId="4D8FC4C5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DB38CF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1F5469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F6199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1.391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414AD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.005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E1EE4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7F0C8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1.382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80FB49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1.400</w:t>
            </w:r>
          </w:p>
        </w:tc>
      </w:tr>
      <w:tr w:rsidR="001A7899" w:rsidRPr="001A7899" w14:paraId="25BF6C53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7C9116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D6B277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893EE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1.393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3FA65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.007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DD6A2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3EB22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1.379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46A89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1.407</w:t>
            </w:r>
          </w:p>
        </w:tc>
      </w:tr>
      <w:tr w:rsidR="001A7899" w:rsidRPr="001A7899" w14:paraId="227A0427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AB6519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524BB8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2FB14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1.392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B1C08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.004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34921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D4CD3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1.384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D1FA3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1.401</w:t>
            </w:r>
          </w:p>
        </w:tc>
      </w:tr>
      <w:tr w:rsidR="001A7899" w:rsidRPr="001A7899" w14:paraId="70BA3795" w14:textId="77777777">
        <w:trPr>
          <w:cantSplit/>
        </w:trPr>
        <w:tc>
          <w:tcPr>
            <w:tcW w:w="17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FE07A9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78C0C6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48858B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1.380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DC0A78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.009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2E76BE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322C3C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1.363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7BC5FF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1.397</w:t>
            </w:r>
          </w:p>
        </w:tc>
      </w:tr>
      <w:tr w:rsidR="001A7899" w:rsidRPr="001A7899" w14:paraId="37EFE764" w14:textId="77777777">
        <w:trPr>
          <w:cantSplit/>
        </w:trPr>
        <w:tc>
          <w:tcPr>
            <w:tcW w:w="13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33974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 xml:space="preserve">a. Dependent Variable: </w:t>
            </w:r>
            <w:proofErr w:type="spellStart"/>
            <w:r w:rsidRPr="001A7899">
              <w:rPr>
                <w:rFonts w:ascii="Arial" w:hAnsi="Arial" w:cs="Arial"/>
                <w:color w:val="010205"/>
              </w:rPr>
              <w:t>Simpson_sqrt</w:t>
            </w:r>
            <w:proofErr w:type="spellEnd"/>
            <w:r w:rsidRPr="001A7899">
              <w:rPr>
                <w:rFonts w:ascii="Arial" w:hAnsi="Arial" w:cs="Arial"/>
                <w:color w:val="010205"/>
              </w:rPr>
              <w:t>.</w:t>
            </w:r>
          </w:p>
        </w:tc>
      </w:tr>
    </w:tbl>
    <w:p w14:paraId="098CAF6A" w14:textId="77777777" w:rsidR="001A7899" w:rsidRPr="001A7899" w:rsidRDefault="001A7899" w:rsidP="001A7899">
      <w:pPr>
        <w:spacing w:line="400" w:lineRule="atLeast"/>
        <w:rPr>
          <w:rFonts w:ascii="Times New Roman" w:hAnsi="Times New Roman" w:cs="Times New Roman"/>
          <w:color w:val="auto"/>
        </w:rPr>
      </w:pPr>
    </w:p>
    <w:p w14:paraId="75321EF1" w14:textId="77777777" w:rsidR="001A7899" w:rsidRPr="001A7899" w:rsidRDefault="001A7899" w:rsidP="001A7899">
      <w:pPr>
        <w:spacing w:line="400" w:lineRule="atLeast"/>
        <w:rPr>
          <w:rFonts w:ascii="Times New Roman" w:hAnsi="Times New Roman" w:cs="Times New Roman"/>
          <w:color w:val="auto"/>
        </w:rPr>
      </w:pPr>
    </w:p>
    <w:tbl>
      <w:tblPr>
        <w:tblW w:w="133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4"/>
        <w:gridCol w:w="2369"/>
        <w:gridCol w:w="2369"/>
        <w:gridCol w:w="1442"/>
        <w:gridCol w:w="1015"/>
        <w:gridCol w:w="1000"/>
        <w:gridCol w:w="1000"/>
        <w:gridCol w:w="1442"/>
        <w:gridCol w:w="1443"/>
        <w:gridCol w:w="6"/>
      </w:tblGrid>
      <w:tr w:rsidR="001A7899" w:rsidRPr="001A7899" w14:paraId="29A15963" w14:textId="77777777" w:rsidTr="00B74F6E">
        <w:trPr>
          <w:cantSplit/>
          <w:trHeight w:val="308"/>
        </w:trPr>
        <w:tc>
          <w:tcPr>
            <w:tcW w:w="13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D9EE8D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 xml:space="preserve">Pairwise </w:t>
            </w:r>
            <w:proofErr w:type="spellStart"/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Comparisons</w:t>
            </w:r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1A7899" w:rsidRPr="001A7899" w14:paraId="532E4F57" w14:textId="77777777" w:rsidTr="00B74F6E">
        <w:trPr>
          <w:gridAfter w:val="1"/>
          <w:wAfter w:w="5" w:type="dxa"/>
          <w:cantSplit/>
          <w:trHeight w:val="644"/>
        </w:trPr>
        <w:tc>
          <w:tcPr>
            <w:tcW w:w="12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DEEED5A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Layer</w:t>
            </w:r>
          </w:p>
        </w:tc>
        <w:tc>
          <w:tcPr>
            <w:tcW w:w="2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146CFD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(I) Location</w:t>
            </w:r>
          </w:p>
        </w:tc>
        <w:tc>
          <w:tcPr>
            <w:tcW w:w="23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4A5F0D7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(J) Location</w:t>
            </w:r>
          </w:p>
        </w:tc>
        <w:tc>
          <w:tcPr>
            <w:tcW w:w="144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153429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Mean Difference (I-J)</w:t>
            </w:r>
          </w:p>
        </w:tc>
        <w:tc>
          <w:tcPr>
            <w:tcW w:w="101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17ECA63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Std. Error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26E1FF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100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6B8F006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A7899">
              <w:rPr>
                <w:rFonts w:ascii="Arial" w:hAnsi="Arial" w:cs="Arial"/>
                <w:color w:val="264A60"/>
              </w:rPr>
              <w:t>Sig.</w:t>
            </w:r>
            <w:r w:rsidRPr="001A789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885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FDCC2E9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 xml:space="preserve">95% Confidence Interval for </w:t>
            </w:r>
            <w:proofErr w:type="spellStart"/>
            <w:r w:rsidRPr="001A7899">
              <w:rPr>
                <w:rFonts w:ascii="Arial" w:hAnsi="Arial" w:cs="Arial"/>
                <w:color w:val="264A60"/>
              </w:rPr>
              <w:t>Difference</w:t>
            </w:r>
            <w:r w:rsidRPr="001A7899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1A7899" w:rsidRPr="001A7899" w14:paraId="18447A7C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A6AF9F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23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FAC39A2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23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D2BD1A5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4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5167FF5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1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B37ABC0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1C4C51B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4CA8D6E" w14:textId="77777777" w:rsidR="001A7899" w:rsidRPr="001A7899" w:rsidRDefault="001A7899" w:rsidP="001A7899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4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A068A9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Lower Bound</w:t>
            </w:r>
          </w:p>
        </w:tc>
        <w:tc>
          <w:tcPr>
            <w:tcW w:w="14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DC01F9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Upper Bound</w:t>
            </w:r>
          </w:p>
        </w:tc>
      </w:tr>
      <w:tr w:rsidR="001A7899" w:rsidRPr="001A7899" w14:paraId="56FF7908" w14:textId="77777777" w:rsidTr="00B74F6E">
        <w:trPr>
          <w:gridAfter w:val="1"/>
          <w:wAfter w:w="6" w:type="dxa"/>
          <w:cantSplit/>
          <w:trHeight w:val="308"/>
        </w:trPr>
        <w:tc>
          <w:tcPr>
            <w:tcW w:w="126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61BB666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236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031283E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236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E1AD6A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C67BA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.071</w:t>
            </w:r>
            <w:r w:rsidRPr="001A789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82555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.021</w:t>
            </w:r>
          </w:p>
        </w:tc>
        <w:tc>
          <w:tcPr>
            <w:tcW w:w="10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11A44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D738C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&lt;.001</w:t>
            </w:r>
          </w:p>
        </w:tc>
        <w:tc>
          <w:tcPr>
            <w:tcW w:w="14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AA7BC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.029</w:t>
            </w:r>
          </w:p>
        </w:tc>
        <w:tc>
          <w:tcPr>
            <w:tcW w:w="14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5BEF7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.113</w:t>
            </w:r>
          </w:p>
        </w:tc>
      </w:tr>
      <w:tr w:rsidR="001A7899" w:rsidRPr="001A7899" w14:paraId="18BC1B59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D31408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9B42E81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68DC29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D2EDC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-.008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F9DAA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.032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469C0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DB89B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.808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3FD40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-.071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B6E00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.055</w:t>
            </w:r>
          </w:p>
        </w:tc>
      </w:tr>
      <w:tr w:rsidR="001A7899" w:rsidRPr="001A7899" w14:paraId="62C39785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371D36B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0C8582F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EBD246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EEA10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-.006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A5062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.021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E8DF6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CE595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.763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4634E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-.048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69252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.036</w:t>
            </w:r>
          </w:p>
        </w:tc>
      </w:tr>
      <w:tr w:rsidR="001A7899" w:rsidRPr="001A7899" w14:paraId="6814D13B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498AC4D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016B76C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87A5F1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8F5E43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-.001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C401D3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.032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2AEAD8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2435A3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.982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CE827A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-.064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146E6E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.062</w:t>
            </w:r>
          </w:p>
        </w:tc>
      </w:tr>
      <w:tr w:rsidR="001A7899" w:rsidRPr="001A7899" w14:paraId="5D318385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1ABAFCF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8456D7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044A41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A1696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-.071</w:t>
            </w:r>
            <w:r w:rsidRPr="001A789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56047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.021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F7085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082F7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&lt;.001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12196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-.113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66A76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-.029</w:t>
            </w:r>
          </w:p>
        </w:tc>
      </w:tr>
      <w:tr w:rsidR="001A7899" w:rsidRPr="001A7899" w14:paraId="52A9268E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F8F6260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BDEDA4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529493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1AD01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-.079</w:t>
            </w:r>
            <w:r w:rsidRPr="001A789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AE434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.028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5889E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AE83A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.006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FEAF9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-.135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A2CD4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-.024</w:t>
            </w:r>
          </w:p>
        </w:tc>
      </w:tr>
      <w:tr w:rsidR="001A7899" w:rsidRPr="001A7899" w14:paraId="4689FB7A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38FDD0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6DE171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6E6D77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6A37A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-.078</w:t>
            </w:r>
            <w:r w:rsidRPr="001A789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E6288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.015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ADD70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1EF76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&lt;.001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068F9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-.108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C0B91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-.048</w:t>
            </w:r>
          </w:p>
        </w:tc>
      </w:tr>
      <w:tr w:rsidR="001A7899" w:rsidRPr="001A7899" w14:paraId="74196B45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68159C7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5DF4B2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811C7D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A2EE0B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-.072</w:t>
            </w:r>
            <w:r w:rsidRPr="001A789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36FCFA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.028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37F221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F4B00E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.011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B6E7B2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-.128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876795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-.016</w:t>
            </w:r>
          </w:p>
        </w:tc>
      </w:tr>
      <w:tr w:rsidR="001A7899" w:rsidRPr="001A7899" w14:paraId="3EBC62A5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E353BAB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3EBD81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F8C20D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392B7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.008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4442C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.032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C3878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32CA0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.808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7CC6F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-.055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FEA689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.071</w:t>
            </w:r>
          </w:p>
        </w:tc>
      </w:tr>
      <w:tr w:rsidR="001A7899" w:rsidRPr="001A7899" w14:paraId="22595E79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C212756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EEEE72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3E944F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CC6F2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.079</w:t>
            </w:r>
            <w:r w:rsidRPr="001A789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D0AD1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.028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8E271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7EC3B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.006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2666C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.024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9425F9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.135</w:t>
            </w:r>
          </w:p>
        </w:tc>
      </w:tr>
      <w:tr w:rsidR="001A7899" w:rsidRPr="001A7899" w14:paraId="59D27CDE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98A1A27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1A2DF9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628132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034FE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.001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1D2A9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.028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F8666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7D856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.962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7400F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-.054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56965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.057</w:t>
            </w:r>
          </w:p>
        </w:tc>
      </w:tr>
      <w:tr w:rsidR="001A7899" w:rsidRPr="001A7899" w14:paraId="169B2582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B0D34C0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AD9D5D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7ADD1D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B8183B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.007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2A5F53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.037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3BC351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64E6AF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.849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96B0A0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-.066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A6CAFA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.080</w:t>
            </w:r>
          </w:p>
        </w:tc>
      </w:tr>
      <w:tr w:rsidR="001A7899" w:rsidRPr="001A7899" w14:paraId="4C6D21C3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8FABA87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D29FC4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47EA10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EB22B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.006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9F4AC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.021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038F2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97982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.763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B3A5A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-.036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DE6704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.048</w:t>
            </w:r>
          </w:p>
        </w:tc>
      </w:tr>
      <w:tr w:rsidR="001A7899" w:rsidRPr="001A7899" w14:paraId="3E59937B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1B51FDE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943BF2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CCAAE1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C425D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.078</w:t>
            </w:r>
            <w:r w:rsidRPr="001A789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EDB55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.015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521EC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7361C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&lt;.001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7BE77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.048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6A981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.108</w:t>
            </w:r>
          </w:p>
        </w:tc>
      </w:tr>
      <w:tr w:rsidR="001A7899" w:rsidRPr="001A7899" w14:paraId="28D72981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D7BA975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20A3D3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39C9F0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04F8C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-.001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C9604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.028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7F908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D7A9B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.962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9686D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-.057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BF597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.054</w:t>
            </w:r>
          </w:p>
        </w:tc>
      </w:tr>
      <w:tr w:rsidR="001A7899" w:rsidRPr="001A7899" w14:paraId="45BA9D0C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1601174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8A75F1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DB807C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6DCD80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.006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158939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.028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E228B7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E4CB03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.839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F10137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-.050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6C81AD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.061</w:t>
            </w:r>
          </w:p>
        </w:tc>
      </w:tr>
      <w:tr w:rsidR="001A7899" w:rsidRPr="001A7899" w14:paraId="29E46F86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327A144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626141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39D341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6A39E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.001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3B61B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.032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1FFEB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7AD75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.982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A50FC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-.062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5B554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.064</w:t>
            </w:r>
          </w:p>
        </w:tc>
      </w:tr>
      <w:tr w:rsidR="001A7899" w:rsidRPr="001A7899" w14:paraId="36E5C5A5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B972798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D6C9BC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061121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CC050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.072</w:t>
            </w:r>
            <w:r w:rsidRPr="001A789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EA399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.028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B0DB9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E4A8A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.011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274AC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.016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6DEB3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.128</w:t>
            </w:r>
          </w:p>
        </w:tc>
      </w:tr>
      <w:tr w:rsidR="001A7899" w:rsidRPr="001A7899" w14:paraId="1CB8C347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7DC1FFD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C3E69B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729CE6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FA268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-.007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A4F65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.037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8C283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EFF5C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.849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B418A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-.080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C21835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.066</w:t>
            </w:r>
          </w:p>
        </w:tc>
      </w:tr>
      <w:tr w:rsidR="001A7899" w:rsidRPr="001A7899" w14:paraId="1AD5F8E5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7283B61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7AE81B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2734FD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E28BE4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-.006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C197B7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.028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8A383B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400CF8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.839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E267C4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-.061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579C06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.050</w:t>
            </w:r>
          </w:p>
        </w:tc>
      </w:tr>
      <w:tr w:rsidR="001A7899" w:rsidRPr="001A7899" w14:paraId="0BB6EB96" w14:textId="77777777" w:rsidTr="00B74F6E">
        <w:trPr>
          <w:gridAfter w:val="1"/>
          <w:wAfter w:w="6" w:type="dxa"/>
          <w:cantSplit/>
          <w:trHeight w:val="308"/>
        </w:trPr>
        <w:tc>
          <w:tcPr>
            <w:tcW w:w="126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BA30C0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236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ECFB23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6B28D5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0A594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.003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0FFA3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.016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FE1E3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DAEE5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.870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F653D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-.028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FAA5C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.034</w:t>
            </w:r>
          </w:p>
        </w:tc>
      </w:tr>
      <w:tr w:rsidR="001A7899" w:rsidRPr="001A7899" w14:paraId="6EE20936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788BA0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911A18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A2E18F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B418C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.017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28088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.017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DBE24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84C9B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.312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3A1D2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-.016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7C840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.050</w:t>
            </w:r>
          </w:p>
        </w:tc>
      </w:tr>
      <w:tr w:rsidR="001A7899" w:rsidRPr="001A7899" w14:paraId="0989C298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884271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69E38F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4BBE31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CC1E1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.005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AB2C5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.016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D143E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279CA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.738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B1D6C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-.026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B88C8B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.036</w:t>
            </w:r>
          </w:p>
        </w:tc>
      </w:tr>
      <w:tr w:rsidR="001A7899" w:rsidRPr="001A7899" w14:paraId="3491B23D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FB0316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B20982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2381A4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E313A0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.031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18B38D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.017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51163E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7328B2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.075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911492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-.003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72F81C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.065</w:t>
            </w:r>
          </w:p>
        </w:tc>
      </w:tr>
      <w:tr w:rsidR="001A7899" w:rsidRPr="001A7899" w14:paraId="13DA8A1E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6FA1EE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A40425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3FF3BC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76232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-.003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3051C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.016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BF519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A9A3B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.870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FB3EA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-.034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9EB6D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.028</w:t>
            </w:r>
          </w:p>
        </w:tc>
      </w:tr>
      <w:tr w:rsidR="001A7899" w:rsidRPr="001A7899" w14:paraId="2EACE6E0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F1532D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10BA9D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D40E00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29DE3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.014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3F5B2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.008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99636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86518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.086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F2D1A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-.002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62E30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.031</w:t>
            </w:r>
          </w:p>
        </w:tc>
      </w:tr>
      <w:tr w:rsidR="001A7899" w:rsidRPr="001A7899" w14:paraId="1B389C4E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21FCF6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F23E30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488298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C6BBD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.003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1FF60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.006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2F223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41965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.664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315E1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-.009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F2C9E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.015</w:t>
            </w:r>
          </w:p>
        </w:tc>
      </w:tr>
      <w:tr w:rsidR="001A7899" w:rsidRPr="001A7899" w14:paraId="5DDBFBFE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D119B3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D3DF2A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2520C1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366656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.028</w:t>
            </w:r>
            <w:r w:rsidRPr="001A789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A4DF43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.009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B9ED83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7D9A7F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.003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40CD35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.010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B13B38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.047</w:t>
            </w:r>
          </w:p>
        </w:tc>
      </w:tr>
      <w:tr w:rsidR="001A7899" w:rsidRPr="001A7899" w14:paraId="68105B03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5F1BF5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C07A4A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20657C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E248D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-.017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12728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.017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C12F1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39459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.312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2FE54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-.050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7CE2A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.016</w:t>
            </w:r>
          </w:p>
        </w:tc>
      </w:tr>
      <w:tr w:rsidR="001A7899" w:rsidRPr="001A7899" w14:paraId="0E64865B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807853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94FA1F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4C354E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A5B41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-.014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FAF6D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.008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DCFCE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DE555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.086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7C283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-.031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1FC8B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.002</w:t>
            </w:r>
          </w:p>
        </w:tc>
      </w:tr>
      <w:tr w:rsidR="001A7899" w:rsidRPr="001A7899" w14:paraId="13F2546F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830223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F5D194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7604F0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A853C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-.012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A335B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.008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5166D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E2C4A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.159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A0361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-.028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487D0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.005</w:t>
            </w:r>
          </w:p>
        </w:tc>
      </w:tr>
      <w:tr w:rsidR="001A7899" w:rsidRPr="001A7899" w14:paraId="0239B87E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9DF1B4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4E55E5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41DAF4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179954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.014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060F8C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.011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33482F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0905A0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.199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CDB04D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-.007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9558E1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.035</w:t>
            </w:r>
          </w:p>
        </w:tc>
      </w:tr>
      <w:tr w:rsidR="001A7899" w:rsidRPr="001A7899" w14:paraId="39CA756A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6777F6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720F6E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C6D17D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5FA32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-.005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028A4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.016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8066F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FA038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.738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65C26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-.036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DF04D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.026</w:t>
            </w:r>
          </w:p>
        </w:tc>
      </w:tr>
      <w:tr w:rsidR="001A7899" w:rsidRPr="001A7899" w14:paraId="452B20B9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074943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925C71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F1315E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FFC69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-.003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71F70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.006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1EAA8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80AE8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.664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B3137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-.015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FF2B4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.009</w:t>
            </w:r>
          </w:p>
        </w:tc>
      </w:tr>
      <w:tr w:rsidR="001A7899" w:rsidRPr="001A7899" w14:paraId="18C1E8A3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933752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BDFDAA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B91111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D0766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.012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5AC38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.008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0BECC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878D3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.159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41920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-.005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8B297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.028</w:t>
            </w:r>
          </w:p>
        </w:tc>
      </w:tr>
      <w:tr w:rsidR="001A7899" w:rsidRPr="001A7899" w14:paraId="489F6AA4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06702F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0A930B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B7C9EA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1C9E35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.026</w:t>
            </w:r>
            <w:r w:rsidRPr="001A789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9231F1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.009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36CFF8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79320F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.007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264EF3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.007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53AB78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.044</w:t>
            </w:r>
          </w:p>
        </w:tc>
      </w:tr>
      <w:tr w:rsidR="001A7899" w:rsidRPr="001A7899" w14:paraId="7D2EC838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CB030D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40CBA9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D1E63E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7A95D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-.031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D23CB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.017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70A88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FF022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.075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02D00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-.065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F3CDE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.003</w:t>
            </w:r>
          </w:p>
        </w:tc>
      </w:tr>
      <w:tr w:rsidR="001A7899" w:rsidRPr="001A7899" w14:paraId="2575FE09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C3FA1E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5F086C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D2E191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24325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-.028</w:t>
            </w:r>
            <w:r w:rsidRPr="001A789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AC3C6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.009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96EF0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5B9ED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.003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E8FDF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-.047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63A32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-.010</w:t>
            </w:r>
          </w:p>
        </w:tc>
      </w:tr>
      <w:tr w:rsidR="001A7899" w:rsidRPr="001A7899" w14:paraId="2BC64F45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9F58F7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24D054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58DCC4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1A122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-.014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37894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.011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99851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9299B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.199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1FF8B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-.035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9477D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.007</w:t>
            </w:r>
          </w:p>
        </w:tc>
      </w:tr>
      <w:tr w:rsidR="001A7899" w:rsidRPr="001A7899" w14:paraId="78F01706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DBCD93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6A737F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DD829D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AE892B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-.026</w:t>
            </w:r>
            <w:r w:rsidRPr="001A7899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751032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.009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9F270A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4D91BD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.007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80F2C5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-.044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92559B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-.007</w:t>
            </w:r>
          </w:p>
        </w:tc>
      </w:tr>
      <w:tr w:rsidR="001A7899" w:rsidRPr="001A7899" w14:paraId="28448C9F" w14:textId="77777777" w:rsidTr="00B74F6E">
        <w:trPr>
          <w:gridAfter w:val="1"/>
          <w:wAfter w:w="6" w:type="dxa"/>
          <w:cantSplit/>
          <w:trHeight w:val="308"/>
        </w:trPr>
        <w:tc>
          <w:tcPr>
            <w:tcW w:w="126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B034F2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236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EBF3D1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F572D8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437AB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.009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C8C6A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.016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79E9A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04B41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.572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7D675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-.022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F3490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.040</w:t>
            </w:r>
          </w:p>
        </w:tc>
      </w:tr>
      <w:tr w:rsidR="001A7899" w:rsidRPr="001A7899" w14:paraId="1EA14DBA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D380E8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05399F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804D7A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28E41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.007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C3049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.017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951F6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E3865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.696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A6A1F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-.026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A01DB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.040</w:t>
            </w:r>
          </w:p>
        </w:tc>
      </w:tr>
      <w:tr w:rsidR="001A7899" w:rsidRPr="001A7899" w14:paraId="09BBFCAC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2F944A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58ABCF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C3DE46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32CE2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.007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1B031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.016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522BD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68066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.646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CAAC0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-.024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3595A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.038</w:t>
            </w:r>
          </w:p>
        </w:tc>
      </w:tr>
      <w:tr w:rsidR="001A7899" w:rsidRPr="001A7899" w14:paraId="784ABBBE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D8F867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BE3773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61FAD0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ADFD4B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.020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7EFE0B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.017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88DD3A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3FEA15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.264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A7F518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-.015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1669AB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.054</w:t>
            </w:r>
          </w:p>
        </w:tc>
      </w:tr>
      <w:tr w:rsidR="001A7899" w:rsidRPr="001A7899" w14:paraId="4B0A0F3E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11509F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4ED37B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13E8DC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D8E4D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-.009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D0BAD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.016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9BB72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CEE54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.572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3DD96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-.040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6C97E9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.022</w:t>
            </w:r>
          </w:p>
        </w:tc>
      </w:tr>
      <w:tr w:rsidR="001A7899" w:rsidRPr="001A7899" w14:paraId="2D3EDE76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F793B1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E9C2CB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E2C93F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4F7E7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-.002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B4139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.009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61738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9B02A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.782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C1821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-.019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A8292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.015</w:t>
            </w:r>
          </w:p>
        </w:tc>
      </w:tr>
      <w:tr w:rsidR="001A7899" w:rsidRPr="001A7899" w14:paraId="3EDAA1E6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E917ED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47CEBF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D31B3A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C84F7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-.002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9E834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.006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1FAB1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F358D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.785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A3EE8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-.014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C0249E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.011</w:t>
            </w:r>
          </w:p>
        </w:tc>
      </w:tr>
      <w:tr w:rsidR="001A7899" w:rsidRPr="001A7899" w14:paraId="2498F90E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81D31D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8CE237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CF3A4A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EFBE85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.011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10D726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.010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BEAAB9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4C689D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.284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FA2E06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-.009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687035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.030</w:t>
            </w:r>
          </w:p>
        </w:tc>
      </w:tr>
      <w:tr w:rsidR="001A7899" w:rsidRPr="001A7899" w14:paraId="6563A0F8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9741A4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BDE2DC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B4C0D3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56539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-.007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D29CA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.017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CFAA3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C22F7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.696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A3C22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-.040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5BDE1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.026</w:t>
            </w:r>
          </w:p>
        </w:tc>
      </w:tr>
      <w:tr w:rsidR="001A7899" w:rsidRPr="001A7899" w14:paraId="5FCA34AF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234607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423EA6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6A6AC7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8F338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.002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B896B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.009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7AA7B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8040D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.782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45390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-.015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A973B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.019</w:t>
            </w:r>
          </w:p>
        </w:tc>
      </w:tr>
      <w:tr w:rsidR="001A7899" w:rsidRPr="001A7899" w14:paraId="702AD29A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5416A8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F61941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338D94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CB651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.001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F22CF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.008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B5265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8C295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.938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1C1EF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-.016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DBDFF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.017</w:t>
            </w:r>
          </w:p>
        </w:tc>
      </w:tr>
      <w:tr w:rsidR="001A7899" w:rsidRPr="001A7899" w14:paraId="1A2C3164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DE44AC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FD5586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C6C3C1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B50A74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.013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02EBC7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.011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C01015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D9E285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.254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77EB6D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-.009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33883F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.035</w:t>
            </w:r>
          </w:p>
        </w:tc>
      </w:tr>
      <w:tr w:rsidR="001A7899" w:rsidRPr="001A7899" w14:paraId="518D2866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6F90D0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1339FA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A4116D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3D41C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-.007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10B46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.016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E58FB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C801A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.646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F536A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-.038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3E27E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.024</w:t>
            </w:r>
          </w:p>
        </w:tc>
      </w:tr>
      <w:tr w:rsidR="001A7899" w:rsidRPr="001A7899" w14:paraId="03DE6F62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53B157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C719BE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335E45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B46B8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.002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8D506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.006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51D0F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CA55E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.785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4DF49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-.011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ACA90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.014</w:t>
            </w:r>
          </w:p>
        </w:tc>
      </w:tr>
      <w:tr w:rsidR="001A7899" w:rsidRPr="001A7899" w14:paraId="0DCB24F8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63A84B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3C06BD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DB2AB2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01C4B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-.001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E3352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.008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7A1EB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F9F3C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.938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09FF3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-.017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8FFC3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.016</w:t>
            </w:r>
          </w:p>
        </w:tc>
      </w:tr>
      <w:tr w:rsidR="001A7899" w:rsidRPr="001A7899" w14:paraId="3D7DCB86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55FC0F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B3AD9C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17EB34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6A6DFD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.012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AE60C8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.010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67C681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DB1552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.206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71B9D9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-.007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97A8CF2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.031</w:t>
            </w:r>
          </w:p>
        </w:tc>
      </w:tr>
      <w:tr w:rsidR="001A7899" w:rsidRPr="001A7899" w14:paraId="6B4C295C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F5A295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6AEBDE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E79743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A2C9A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-.020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1F874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.017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9586A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5CC3E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.264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D3ACE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-.054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9D517E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.015</w:t>
            </w:r>
          </w:p>
        </w:tc>
      </w:tr>
      <w:tr w:rsidR="001A7899" w:rsidRPr="001A7899" w14:paraId="031C44CF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DB9F69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7F7C0C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C6D0B1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410BB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-.011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6B372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.010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2FE4E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6D570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.284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AF4FC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-.030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934DCB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.009</w:t>
            </w:r>
          </w:p>
        </w:tc>
      </w:tr>
      <w:tr w:rsidR="001A7899" w:rsidRPr="001A7899" w14:paraId="2CD57C77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88676D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F4C394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FFBC70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ECECF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-.013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4B3C6F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.011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5A487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9AC46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.254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6DDF6A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-.035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20B53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.009</w:t>
            </w:r>
          </w:p>
        </w:tc>
      </w:tr>
      <w:tr w:rsidR="001A7899" w:rsidRPr="001A7899" w14:paraId="15F15CAF" w14:textId="77777777" w:rsidTr="00B74F6E">
        <w:trPr>
          <w:gridAfter w:val="1"/>
          <w:wAfter w:w="6" w:type="dxa"/>
          <w:cantSplit/>
          <w:trHeight w:val="143"/>
        </w:trPr>
        <w:tc>
          <w:tcPr>
            <w:tcW w:w="126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14A784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6B34F7" w14:textId="77777777" w:rsidR="001A7899" w:rsidRPr="001A7899" w:rsidRDefault="001A7899" w:rsidP="001A7899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36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DBC28B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CC32E08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-.012</w:t>
            </w:r>
          </w:p>
        </w:tc>
        <w:tc>
          <w:tcPr>
            <w:tcW w:w="10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6C9B31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.010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2E8261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F0A04B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.206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E62C6F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-.031</w:t>
            </w:r>
          </w:p>
        </w:tc>
        <w:tc>
          <w:tcPr>
            <w:tcW w:w="14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E776885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.007</w:t>
            </w:r>
          </w:p>
        </w:tc>
      </w:tr>
      <w:tr w:rsidR="001A7899" w:rsidRPr="001A7899" w14:paraId="4ECE1965" w14:textId="77777777" w:rsidTr="00B74F6E">
        <w:trPr>
          <w:cantSplit/>
          <w:trHeight w:val="308"/>
        </w:trPr>
        <w:tc>
          <w:tcPr>
            <w:tcW w:w="13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D590C" w14:textId="77777777" w:rsidR="001A7899" w:rsidRPr="00B74F6E" w:rsidRDefault="001A7899" w:rsidP="00B74F6E">
            <w:pPr>
              <w:ind w:left="60" w:right="60"/>
              <w:rPr>
                <w:rFonts w:ascii="Arial" w:hAnsi="Arial" w:cs="Arial"/>
                <w:color w:val="010205"/>
                <w:sz w:val="11"/>
                <w:szCs w:val="11"/>
              </w:rPr>
            </w:pPr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Based on estimated marginal means</w:t>
            </w:r>
          </w:p>
        </w:tc>
      </w:tr>
      <w:tr w:rsidR="001A7899" w:rsidRPr="001A7899" w14:paraId="4AE920DB" w14:textId="77777777" w:rsidTr="00B74F6E">
        <w:trPr>
          <w:cantSplit/>
          <w:trHeight w:val="308"/>
        </w:trPr>
        <w:tc>
          <w:tcPr>
            <w:tcW w:w="13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11114" w14:textId="77777777" w:rsidR="001A7899" w:rsidRPr="00B74F6E" w:rsidRDefault="001A7899" w:rsidP="00B74F6E">
            <w:pPr>
              <w:ind w:left="60" w:right="60"/>
              <w:rPr>
                <w:rFonts w:ascii="Arial" w:hAnsi="Arial" w:cs="Arial"/>
                <w:color w:val="010205"/>
                <w:sz w:val="11"/>
                <w:szCs w:val="11"/>
              </w:rPr>
            </w:pPr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*. The mean difference is significant at the .05 level.</w:t>
            </w:r>
          </w:p>
        </w:tc>
      </w:tr>
      <w:tr w:rsidR="001A7899" w:rsidRPr="001A7899" w14:paraId="0DA2F20B" w14:textId="77777777" w:rsidTr="00B74F6E">
        <w:trPr>
          <w:cantSplit/>
          <w:trHeight w:val="308"/>
        </w:trPr>
        <w:tc>
          <w:tcPr>
            <w:tcW w:w="13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E3D4F" w14:textId="77777777" w:rsidR="001A7899" w:rsidRPr="00B74F6E" w:rsidRDefault="001A7899" w:rsidP="00B74F6E">
            <w:pPr>
              <w:ind w:left="60" w:right="60"/>
              <w:rPr>
                <w:rFonts w:ascii="Arial" w:hAnsi="Arial" w:cs="Arial"/>
                <w:color w:val="010205"/>
                <w:sz w:val="11"/>
                <w:szCs w:val="11"/>
              </w:rPr>
            </w:pPr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 xml:space="preserve">a. Dependent Variable: </w:t>
            </w:r>
            <w:proofErr w:type="spellStart"/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Simpson_sqrt</w:t>
            </w:r>
            <w:proofErr w:type="spellEnd"/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.</w:t>
            </w:r>
          </w:p>
        </w:tc>
      </w:tr>
      <w:tr w:rsidR="001A7899" w:rsidRPr="001A7899" w14:paraId="21393E37" w14:textId="77777777" w:rsidTr="00B74F6E">
        <w:trPr>
          <w:cantSplit/>
          <w:trHeight w:val="336"/>
        </w:trPr>
        <w:tc>
          <w:tcPr>
            <w:tcW w:w="13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C4AAA" w14:textId="77777777" w:rsidR="001A7899" w:rsidRPr="00B74F6E" w:rsidRDefault="001A7899" w:rsidP="00B74F6E">
            <w:pPr>
              <w:ind w:left="60" w:right="60"/>
              <w:rPr>
                <w:rFonts w:ascii="Arial" w:hAnsi="Arial" w:cs="Arial"/>
                <w:color w:val="010205"/>
                <w:sz w:val="11"/>
                <w:szCs w:val="11"/>
              </w:rPr>
            </w:pPr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c. Adjustment for multiple comparisons: Least Significant Difference (equivalent to no adjustments).</w:t>
            </w:r>
          </w:p>
        </w:tc>
      </w:tr>
    </w:tbl>
    <w:p w14:paraId="2C1A286E" w14:textId="77777777" w:rsidR="001A7899" w:rsidRPr="001A7899" w:rsidRDefault="001A7899" w:rsidP="001A7899">
      <w:pPr>
        <w:spacing w:line="400" w:lineRule="atLeast"/>
        <w:rPr>
          <w:rFonts w:ascii="Times New Roman" w:hAnsi="Times New Roman" w:cs="Times New Roman"/>
          <w:color w:val="auto"/>
        </w:rPr>
      </w:pPr>
    </w:p>
    <w:tbl>
      <w:tblPr>
        <w:tblW w:w="85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1917"/>
        <w:gridCol w:w="2041"/>
        <w:gridCol w:w="1416"/>
        <w:gridCol w:w="1416"/>
      </w:tblGrid>
      <w:tr w:rsidR="001A7899" w:rsidRPr="001A7899" w14:paraId="167A5F0C" w14:textId="77777777">
        <w:trPr>
          <w:cantSplit/>
        </w:trPr>
        <w:tc>
          <w:tcPr>
            <w:tcW w:w="85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8DD6E9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 xml:space="preserve">Univariate </w:t>
            </w:r>
            <w:proofErr w:type="spellStart"/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Tests</w:t>
            </w:r>
            <w:r w:rsidRPr="001A7899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1A7899" w:rsidRPr="001A7899" w14:paraId="7D587DD1" w14:textId="77777777">
        <w:trPr>
          <w:cantSplit/>
        </w:trPr>
        <w:tc>
          <w:tcPr>
            <w:tcW w:w="17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9CFDE4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Layer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4C4FCF3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Numerator df</w:t>
            </w:r>
          </w:p>
        </w:tc>
        <w:tc>
          <w:tcPr>
            <w:tcW w:w="20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28F07C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Denominator df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9EA8C6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4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EBDAB10" w14:textId="77777777" w:rsidR="001A7899" w:rsidRPr="001A7899" w:rsidRDefault="001A7899" w:rsidP="001A7899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1A7899" w:rsidRPr="001A7899" w14:paraId="47E130F4" w14:textId="77777777">
        <w:trPr>
          <w:cantSplit/>
        </w:trPr>
        <w:tc>
          <w:tcPr>
            <w:tcW w:w="17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DFC89D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Bathypelagic</w:t>
            </w:r>
          </w:p>
        </w:tc>
        <w:tc>
          <w:tcPr>
            <w:tcW w:w="191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201B7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20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CA2AF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DF79A3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7.993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4A1A56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&lt;.001</w:t>
            </w:r>
          </w:p>
        </w:tc>
      </w:tr>
      <w:tr w:rsidR="001A7899" w:rsidRPr="001A7899" w14:paraId="5E01753B" w14:textId="77777777">
        <w:trPr>
          <w:cantSplit/>
        </w:trPr>
        <w:tc>
          <w:tcPr>
            <w:tcW w:w="17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1FE712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Epipelagic</w:t>
            </w:r>
          </w:p>
        </w:tc>
        <w:tc>
          <w:tcPr>
            <w:tcW w:w="19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F05CA1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1E6414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F23A10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2.850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AA801C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.025</w:t>
            </w:r>
          </w:p>
        </w:tc>
      </w:tr>
      <w:tr w:rsidR="001A7899" w:rsidRPr="001A7899" w14:paraId="17F35141" w14:textId="77777777">
        <w:trPr>
          <w:cantSplit/>
        </w:trPr>
        <w:tc>
          <w:tcPr>
            <w:tcW w:w="17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FB4813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A7899">
              <w:rPr>
                <w:rFonts w:ascii="Arial" w:hAnsi="Arial" w:cs="Arial"/>
                <w:color w:val="264A60"/>
              </w:rPr>
              <w:t>Mesopelagic</w:t>
            </w:r>
          </w:p>
        </w:tc>
        <w:tc>
          <w:tcPr>
            <w:tcW w:w="191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B08F37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20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1711219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9CFF1D7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.522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97DBE1D" w14:textId="77777777" w:rsidR="001A7899" w:rsidRPr="001A7899" w:rsidRDefault="001A7899" w:rsidP="001A7899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.720</w:t>
            </w:r>
          </w:p>
        </w:tc>
      </w:tr>
      <w:tr w:rsidR="001A7899" w:rsidRPr="001A7899" w14:paraId="275C03F3" w14:textId="77777777">
        <w:trPr>
          <w:cantSplit/>
        </w:trPr>
        <w:tc>
          <w:tcPr>
            <w:tcW w:w="85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0E19C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>Each F tests the simple effects of Location within each level combination of the other effects shown. These tests are based on the linearly independent pairwise comparisons among the estimated marginal means.</w:t>
            </w:r>
          </w:p>
        </w:tc>
      </w:tr>
      <w:tr w:rsidR="001A7899" w:rsidRPr="001A7899" w14:paraId="5E2E2373" w14:textId="77777777">
        <w:trPr>
          <w:cantSplit/>
        </w:trPr>
        <w:tc>
          <w:tcPr>
            <w:tcW w:w="85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058DF" w14:textId="77777777" w:rsidR="001A7899" w:rsidRPr="001A7899" w:rsidRDefault="001A7899" w:rsidP="001A7899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1A7899">
              <w:rPr>
                <w:rFonts w:ascii="Arial" w:hAnsi="Arial" w:cs="Arial"/>
                <w:color w:val="010205"/>
              </w:rPr>
              <w:t xml:space="preserve">a. Dependent Variable: </w:t>
            </w:r>
            <w:proofErr w:type="spellStart"/>
            <w:r w:rsidRPr="001A7899">
              <w:rPr>
                <w:rFonts w:ascii="Arial" w:hAnsi="Arial" w:cs="Arial"/>
                <w:color w:val="010205"/>
              </w:rPr>
              <w:t>Simpson_sqrt</w:t>
            </w:r>
            <w:proofErr w:type="spellEnd"/>
            <w:r w:rsidRPr="001A7899">
              <w:rPr>
                <w:rFonts w:ascii="Arial" w:hAnsi="Arial" w:cs="Arial"/>
                <w:color w:val="010205"/>
              </w:rPr>
              <w:t>.</w:t>
            </w:r>
          </w:p>
        </w:tc>
      </w:tr>
    </w:tbl>
    <w:p w14:paraId="2B12D4B6" w14:textId="77777777" w:rsidR="001A7899" w:rsidRPr="001A7899" w:rsidRDefault="001A7899" w:rsidP="001A7899">
      <w:pPr>
        <w:spacing w:line="400" w:lineRule="atLeast"/>
        <w:rPr>
          <w:rFonts w:ascii="Times New Roman" w:hAnsi="Times New Roman" w:cs="Times New Roman"/>
          <w:color w:val="auto"/>
        </w:rPr>
      </w:pPr>
    </w:p>
    <w:p w14:paraId="67555842" w14:textId="522E4AA3" w:rsidR="00B2758A" w:rsidRDefault="00B2758A">
      <w:pPr>
        <w:autoSpaceDE/>
        <w:autoSpaceDN/>
        <w:adjustRightInd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5300AB" w14:textId="2BB8394F" w:rsidR="00B2758A" w:rsidRDefault="00B74F6E" w:rsidP="00B74F6E">
      <w:pPr>
        <w:rPr>
          <w:rFonts w:ascii="Times New Roman" w:hAnsi="Times New Roman" w:cs="Times New Roman"/>
          <w:color w:val="auto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Supplementary Table 7</w:t>
      </w:r>
      <w:r>
        <w:rPr>
          <w:rFonts w:ascii="Arial" w:hAnsi="Arial" w:cs="Arial"/>
          <w:b/>
          <w:bCs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2"/>
          <w:szCs w:val="22"/>
        </w:rPr>
        <w:t xml:space="preserve">Significant </w:t>
      </w:r>
      <w:r>
        <w:rPr>
          <w:rFonts w:ascii="Arial" w:hAnsi="Arial" w:cs="Arial"/>
          <w:b/>
          <w:bCs/>
          <w:sz w:val="22"/>
          <w:szCs w:val="22"/>
        </w:rPr>
        <w:t>effect of Location on Fisher Index</w:t>
      </w:r>
    </w:p>
    <w:tbl>
      <w:tblPr>
        <w:tblW w:w="113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5"/>
        <w:gridCol w:w="1417"/>
        <w:gridCol w:w="1437"/>
        <w:gridCol w:w="1416"/>
        <w:gridCol w:w="1833"/>
        <w:gridCol w:w="1874"/>
      </w:tblGrid>
      <w:tr w:rsidR="00B2758A" w14:paraId="5DE7861C" w14:textId="77777777">
        <w:trPr>
          <w:cantSplit/>
        </w:trPr>
        <w:tc>
          <w:tcPr>
            <w:tcW w:w="113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4D8B57" w14:textId="77777777" w:rsidR="00B2758A" w:rsidRDefault="00B2758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Estimates</w:t>
            </w:r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B2758A" w14:paraId="779DD1E1" w14:textId="77777777">
        <w:trPr>
          <w:cantSplit/>
        </w:trPr>
        <w:tc>
          <w:tcPr>
            <w:tcW w:w="33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610C39B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Location</w:t>
            </w:r>
          </w:p>
        </w:tc>
        <w:tc>
          <w:tcPr>
            <w:tcW w:w="141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C2CC636" w14:textId="77777777" w:rsidR="00B2758A" w:rsidRDefault="00B2758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</w:t>
            </w:r>
          </w:p>
        </w:tc>
        <w:tc>
          <w:tcPr>
            <w:tcW w:w="143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CBCC23B" w14:textId="77777777" w:rsidR="00B2758A" w:rsidRDefault="00B2758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0744F9C" w14:textId="77777777" w:rsidR="00B2758A" w:rsidRDefault="00B2758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370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91F0F61" w14:textId="77777777" w:rsidR="00B2758A" w:rsidRDefault="00B2758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95% Confidence Interval</w:t>
            </w:r>
          </w:p>
        </w:tc>
      </w:tr>
      <w:tr w:rsidR="00B2758A" w14:paraId="48F27289" w14:textId="77777777">
        <w:trPr>
          <w:cantSplit/>
        </w:trPr>
        <w:tc>
          <w:tcPr>
            <w:tcW w:w="33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89962D" w14:textId="77777777" w:rsidR="00B2758A" w:rsidRDefault="00B2758A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1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533CDA" w14:textId="77777777" w:rsidR="00B2758A" w:rsidRDefault="00B2758A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3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5523E74" w14:textId="77777777" w:rsidR="00B2758A" w:rsidRDefault="00B2758A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F32B803" w14:textId="77777777" w:rsidR="00B2758A" w:rsidRDefault="00B2758A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8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CA3D0E" w14:textId="77777777" w:rsidR="00B2758A" w:rsidRDefault="00B2758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 Bound</w:t>
            </w:r>
          </w:p>
        </w:tc>
        <w:tc>
          <w:tcPr>
            <w:tcW w:w="187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495267D" w14:textId="77777777" w:rsidR="00B2758A" w:rsidRDefault="00B2758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 Bound</w:t>
            </w:r>
          </w:p>
        </w:tc>
      </w:tr>
      <w:tr w:rsidR="00B2758A" w14:paraId="52F0DDF8" w14:textId="77777777">
        <w:trPr>
          <w:cantSplit/>
        </w:trPr>
        <w:tc>
          <w:tcPr>
            <w:tcW w:w="335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20C58B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41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471BD2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4.397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031538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.047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51B53A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A2282B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4.305</w:t>
            </w:r>
          </w:p>
        </w:tc>
        <w:tc>
          <w:tcPr>
            <w:tcW w:w="18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EBD901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4.489</w:t>
            </w:r>
          </w:p>
        </w:tc>
      </w:tr>
      <w:tr w:rsidR="00B2758A" w14:paraId="42E86D6A" w14:textId="77777777">
        <w:trPr>
          <w:cantSplit/>
        </w:trPr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804E6E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4DBBE9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4.212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2EAD7D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.021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C27810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84EDFC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4.171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AA8CCC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4.252</w:t>
            </w:r>
          </w:p>
        </w:tc>
      </w:tr>
      <w:tr w:rsidR="00B2758A" w14:paraId="7F648F31" w14:textId="77777777">
        <w:trPr>
          <w:cantSplit/>
        </w:trPr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BA465C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2A22DF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4.388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888A9F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.046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3AC5C8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C2898E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4.297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240F1D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4.479</w:t>
            </w:r>
          </w:p>
        </w:tc>
      </w:tr>
      <w:tr w:rsidR="00B2758A" w14:paraId="27C5FD27" w14:textId="77777777">
        <w:trPr>
          <w:cantSplit/>
        </w:trPr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D64BD4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27D5C3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4.471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407A32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.020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9CC0C8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9C92CB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4.431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B8634A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4.511</w:t>
            </w:r>
          </w:p>
        </w:tc>
      </w:tr>
      <w:tr w:rsidR="00B2758A" w14:paraId="0F524DF6" w14:textId="77777777">
        <w:trPr>
          <w:cantSplit/>
        </w:trPr>
        <w:tc>
          <w:tcPr>
            <w:tcW w:w="33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8D90E4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41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EFC5EDB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4.479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2CFE448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.048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756723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8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F028068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4.385</w:t>
            </w:r>
          </w:p>
        </w:tc>
        <w:tc>
          <w:tcPr>
            <w:tcW w:w="18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E04F5B1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4.573</w:t>
            </w:r>
          </w:p>
        </w:tc>
      </w:tr>
      <w:tr w:rsidR="00B2758A" w14:paraId="16AC8222" w14:textId="77777777">
        <w:trPr>
          <w:cantSplit/>
        </w:trPr>
        <w:tc>
          <w:tcPr>
            <w:tcW w:w="113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594DB" w14:textId="557B65FD" w:rsidR="00B2758A" w:rsidRDefault="00B2758A" w:rsidP="00B74F6E">
            <w:pPr>
              <w:spacing w:line="320" w:lineRule="atLeast"/>
              <w:ind w:right="60"/>
              <w:rPr>
                <w:rFonts w:ascii="Arial" w:hAnsi="Arial" w:cs="Arial"/>
                <w:color w:val="010205"/>
              </w:rPr>
            </w:pPr>
          </w:p>
        </w:tc>
      </w:tr>
    </w:tbl>
    <w:p w14:paraId="73090D64" w14:textId="77777777" w:rsidR="00B2758A" w:rsidRDefault="00B2758A" w:rsidP="00B2758A">
      <w:pPr>
        <w:spacing w:line="400" w:lineRule="atLeast"/>
        <w:rPr>
          <w:rFonts w:ascii="Times New Roman" w:hAnsi="Times New Roman" w:cs="Times New Roman"/>
          <w:color w:val="auto"/>
        </w:rPr>
      </w:pPr>
    </w:p>
    <w:p w14:paraId="3D53BAA0" w14:textId="77777777" w:rsidR="00B2758A" w:rsidRDefault="00B2758A" w:rsidP="00B2758A">
      <w:pPr>
        <w:spacing w:line="400" w:lineRule="atLeast"/>
        <w:rPr>
          <w:rFonts w:ascii="Times New Roman" w:hAnsi="Times New Roman" w:cs="Times New Roman"/>
          <w:color w:val="auto"/>
        </w:rPr>
      </w:pPr>
    </w:p>
    <w:tbl>
      <w:tblPr>
        <w:tblW w:w="130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6"/>
        <w:gridCol w:w="610"/>
        <w:gridCol w:w="1463"/>
        <w:gridCol w:w="1093"/>
        <w:gridCol w:w="345"/>
        <w:gridCol w:w="1210"/>
        <w:gridCol w:w="228"/>
        <w:gridCol w:w="866"/>
        <w:gridCol w:w="1078"/>
        <w:gridCol w:w="1078"/>
        <w:gridCol w:w="1555"/>
        <w:gridCol w:w="1559"/>
      </w:tblGrid>
      <w:tr w:rsidR="00B2758A" w14:paraId="2CC27D18" w14:textId="77777777" w:rsidTr="00B74F6E">
        <w:trPr>
          <w:cantSplit/>
          <w:trHeight w:val="314"/>
        </w:trPr>
        <w:tc>
          <w:tcPr>
            <w:tcW w:w="1303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2B6B5C" w14:textId="77777777" w:rsidR="00B2758A" w:rsidRDefault="00B2758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 xml:space="preserve">Pairwise </w:t>
            </w:r>
            <w:proofErr w:type="spellStart"/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Comparisons</w:t>
            </w:r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B2758A" w14:paraId="07884897" w14:textId="77777777" w:rsidTr="00B74F6E">
        <w:trPr>
          <w:cantSplit/>
          <w:trHeight w:val="656"/>
        </w:trPr>
        <w:tc>
          <w:tcPr>
            <w:tcW w:w="255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C45BEF0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(I) Location</w:t>
            </w:r>
          </w:p>
        </w:tc>
        <w:tc>
          <w:tcPr>
            <w:tcW w:w="255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ABAC006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(J) Location</w:t>
            </w:r>
          </w:p>
        </w:tc>
        <w:tc>
          <w:tcPr>
            <w:tcW w:w="1555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96580EB" w14:textId="77777777" w:rsidR="00B2758A" w:rsidRDefault="00B2758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Mean Difference (I-J)</w:t>
            </w:r>
          </w:p>
        </w:tc>
        <w:tc>
          <w:tcPr>
            <w:tcW w:w="1094" w:type="dxa"/>
            <w:gridSpan w:val="2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60F8FEF" w14:textId="77777777" w:rsidR="00B2758A" w:rsidRDefault="00B2758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Std. Error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E11B87D" w14:textId="77777777" w:rsidR="00B2758A" w:rsidRDefault="00B2758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df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DF6621" w14:textId="77777777" w:rsidR="00B2758A" w:rsidRDefault="00B2758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>
              <w:rPr>
                <w:rFonts w:ascii="Arial" w:hAnsi="Arial" w:cs="Arial"/>
                <w:color w:val="264A60"/>
              </w:rPr>
              <w:t>Sig.</w:t>
            </w:r>
            <w:r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311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D5DEE36" w14:textId="77777777" w:rsidR="00B2758A" w:rsidRDefault="00B2758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 xml:space="preserve">95% Confidence Interval for </w:t>
            </w:r>
            <w:proofErr w:type="spellStart"/>
            <w:r>
              <w:rPr>
                <w:rFonts w:ascii="Arial" w:hAnsi="Arial" w:cs="Arial"/>
                <w:color w:val="264A60"/>
              </w:rPr>
              <w:t>Difference</w:t>
            </w:r>
            <w:r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B2758A" w14:paraId="40D1144E" w14:textId="77777777" w:rsidTr="00B74F6E">
        <w:trPr>
          <w:cantSplit/>
          <w:trHeight w:val="145"/>
        </w:trPr>
        <w:tc>
          <w:tcPr>
            <w:tcW w:w="25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2557A76" w14:textId="77777777" w:rsidR="00B2758A" w:rsidRDefault="00B2758A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25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447BDC8" w14:textId="77777777" w:rsidR="00B2758A" w:rsidRDefault="00B2758A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555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F489558" w14:textId="77777777" w:rsidR="00B2758A" w:rsidRDefault="00B2758A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94" w:type="dxa"/>
            <w:gridSpan w:val="2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E963C32" w14:textId="77777777" w:rsidR="00B2758A" w:rsidRDefault="00B2758A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48FFAF2" w14:textId="77777777" w:rsidR="00B2758A" w:rsidRDefault="00B2758A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9AD2E8" w14:textId="77777777" w:rsidR="00B2758A" w:rsidRDefault="00B2758A">
            <w:pPr>
              <w:rPr>
                <w:rFonts w:ascii="Arial" w:hAnsi="Arial" w:cs="Arial"/>
                <w:color w:val="264A60"/>
              </w:rPr>
            </w:pPr>
          </w:p>
        </w:tc>
        <w:tc>
          <w:tcPr>
            <w:tcW w:w="15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99E294" w14:textId="77777777" w:rsidR="00B2758A" w:rsidRDefault="00B2758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Lower Bound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2960881" w14:textId="77777777" w:rsidR="00B2758A" w:rsidRDefault="00B2758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Upper Bound</w:t>
            </w:r>
          </w:p>
        </w:tc>
      </w:tr>
      <w:tr w:rsidR="00B2758A" w14:paraId="14AB8792" w14:textId="77777777" w:rsidTr="00B74F6E">
        <w:trPr>
          <w:cantSplit/>
          <w:trHeight w:val="314"/>
        </w:trPr>
        <w:tc>
          <w:tcPr>
            <w:tcW w:w="2556" w:type="dxa"/>
            <w:gridSpan w:val="2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004CD34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2556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4107B3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555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D146A1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.185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94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8F57D7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.051</w:t>
            </w:r>
          </w:p>
        </w:tc>
        <w:tc>
          <w:tcPr>
            <w:tcW w:w="10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29CCA5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9C7AE2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.004</w:t>
            </w:r>
          </w:p>
        </w:tc>
        <w:tc>
          <w:tcPr>
            <w:tcW w:w="15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22F8A1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.040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A93D90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.330</w:t>
            </w:r>
          </w:p>
        </w:tc>
      </w:tr>
      <w:tr w:rsidR="00B2758A" w14:paraId="0FFD27D6" w14:textId="77777777" w:rsidTr="00B74F6E">
        <w:trPr>
          <w:cantSplit/>
          <w:trHeight w:val="145"/>
        </w:trPr>
        <w:tc>
          <w:tcPr>
            <w:tcW w:w="2556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37C9FBE" w14:textId="77777777" w:rsidR="00B2758A" w:rsidRDefault="00B2758A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08FC3D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55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C17D31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.009</w:t>
            </w:r>
          </w:p>
        </w:tc>
        <w:tc>
          <w:tcPr>
            <w:tcW w:w="109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EC69C9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.066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A32B92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CB5AEE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6C1C99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-.178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920601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.195</w:t>
            </w:r>
          </w:p>
        </w:tc>
      </w:tr>
      <w:tr w:rsidR="00B2758A" w14:paraId="1F6DDFA9" w14:textId="77777777" w:rsidTr="00B74F6E">
        <w:trPr>
          <w:cantSplit/>
          <w:trHeight w:val="145"/>
        </w:trPr>
        <w:tc>
          <w:tcPr>
            <w:tcW w:w="2556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DEDFD8D" w14:textId="77777777" w:rsidR="00B2758A" w:rsidRDefault="00B2758A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250EFF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55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BD2161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-.074</w:t>
            </w:r>
          </w:p>
        </w:tc>
        <w:tc>
          <w:tcPr>
            <w:tcW w:w="109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B670CA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.051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11B419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36FE33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C29935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-.219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7C664F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.070</w:t>
            </w:r>
          </w:p>
        </w:tc>
      </w:tr>
      <w:tr w:rsidR="00B2758A" w14:paraId="6AC35830" w14:textId="77777777" w:rsidTr="00B74F6E">
        <w:trPr>
          <w:cantSplit/>
          <w:trHeight w:val="145"/>
        </w:trPr>
        <w:tc>
          <w:tcPr>
            <w:tcW w:w="2556" w:type="dxa"/>
            <w:gridSpan w:val="2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52A0CA4" w14:textId="77777777" w:rsidR="00B2758A" w:rsidRDefault="00B2758A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33DCE6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555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5AE3DEB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-.082</w:t>
            </w:r>
          </w:p>
        </w:tc>
        <w:tc>
          <w:tcPr>
            <w:tcW w:w="1094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88A3C75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.067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A3E3769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FE087FE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3CDF4BD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-.272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F32CBDA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.107</w:t>
            </w:r>
          </w:p>
        </w:tc>
      </w:tr>
      <w:tr w:rsidR="00B2758A" w14:paraId="61F4C0F4" w14:textId="77777777" w:rsidTr="00B74F6E">
        <w:trPr>
          <w:cantSplit/>
          <w:trHeight w:val="314"/>
        </w:trPr>
        <w:tc>
          <w:tcPr>
            <w:tcW w:w="2556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1B1C27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25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13E188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55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BFDE51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-.185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9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C0C74F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.051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AADB2C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A6E6AD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.004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EC3D76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-.330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FE9DB4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-.040</w:t>
            </w:r>
          </w:p>
        </w:tc>
      </w:tr>
      <w:tr w:rsidR="00B2758A" w14:paraId="2EB32870" w14:textId="77777777" w:rsidTr="00B74F6E">
        <w:trPr>
          <w:cantSplit/>
          <w:trHeight w:val="145"/>
        </w:trPr>
        <w:tc>
          <w:tcPr>
            <w:tcW w:w="2556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9B442F" w14:textId="77777777" w:rsidR="00B2758A" w:rsidRDefault="00B2758A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9375FF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55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2296F3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-.176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9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059D8D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.051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7A09AF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D241CA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.006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32933C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-.320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474F1F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-.032</w:t>
            </w:r>
          </w:p>
        </w:tc>
      </w:tr>
      <w:tr w:rsidR="00B2758A" w14:paraId="5439320B" w14:textId="77777777" w:rsidTr="00B74F6E">
        <w:trPr>
          <w:cantSplit/>
          <w:trHeight w:val="145"/>
        </w:trPr>
        <w:tc>
          <w:tcPr>
            <w:tcW w:w="2556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2311CD" w14:textId="77777777" w:rsidR="00B2758A" w:rsidRDefault="00B2758A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6EB965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55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CB1BF4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-.259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9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FC2553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.029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30B824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1538DD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&lt;.001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332C75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-.341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3D6ADB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-.177</w:t>
            </w:r>
          </w:p>
        </w:tc>
      </w:tr>
      <w:tr w:rsidR="00B2758A" w14:paraId="261B94F5" w14:textId="77777777" w:rsidTr="00B74F6E">
        <w:trPr>
          <w:cantSplit/>
          <w:trHeight w:val="145"/>
        </w:trPr>
        <w:tc>
          <w:tcPr>
            <w:tcW w:w="2556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41ABB6" w14:textId="77777777" w:rsidR="00B2758A" w:rsidRDefault="00B2758A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65252E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555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6503B2A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-.267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94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EFA91D9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.052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DBA18A3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74FE0C9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&lt;.001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E6F4202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-.414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D44090A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-.120</w:t>
            </w:r>
          </w:p>
        </w:tc>
      </w:tr>
      <w:tr w:rsidR="00B2758A" w14:paraId="722DD779" w14:textId="77777777" w:rsidTr="00B74F6E">
        <w:trPr>
          <w:cantSplit/>
          <w:trHeight w:val="314"/>
        </w:trPr>
        <w:tc>
          <w:tcPr>
            <w:tcW w:w="2556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2E4A0F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25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DBC6C4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55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651236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-.009</w:t>
            </w:r>
          </w:p>
        </w:tc>
        <w:tc>
          <w:tcPr>
            <w:tcW w:w="109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78869E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.066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D155E7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D97E86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D79B0B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-.195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63CFF5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.178</w:t>
            </w:r>
          </w:p>
        </w:tc>
      </w:tr>
      <w:tr w:rsidR="00B2758A" w14:paraId="42C6FF84" w14:textId="77777777" w:rsidTr="00B74F6E">
        <w:trPr>
          <w:cantSplit/>
          <w:trHeight w:val="145"/>
        </w:trPr>
        <w:tc>
          <w:tcPr>
            <w:tcW w:w="2556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B02541" w14:textId="77777777" w:rsidR="00B2758A" w:rsidRDefault="00B2758A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9228D1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55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34E3F2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.176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9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1984DF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.051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0B1D34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6C2497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.006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C48062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.032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7E0D0A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.320</w:t>
            </w:r>
          </w:p>
        </w:tc>
      </w:tr>
      <w:tr w:rsidR="00B2758A" w14:paraId="23041D7B" w14:textId="77777777" w:rsidTr="00B74F6E">
        <w:trPr>
          <w:cantSplit/>
          <w:trHeight w:val="145"/>
        </w:trPr>
        <w:tc>
          <w:tcPr>
            <w:tcW w:w="2556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453E59" w14:textId="77777777" w:rsidR="00B2758A" w:rsidRDefault="00B2758A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75BC8A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55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CEDCAA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-.083</w:t>
            </w:r>
          </w:p>
        </w:tc>
        <w:tc>
          <w:tcPr>
            <w:tcW w:w="109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F43A21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.051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66CBB2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A13EFC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FA22CA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-.227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4155FAB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.060</w:t>
            </w:r>
          </w:p>
        </w:tc>
      </w:tr>
      <w:tr w:rsidR="00B2758A" w14:paraId="480D2F25" w14:textId="77777777" w:rsidTr="00B74F6E">
        <w:trPr>
          <w:cantSplit/>
          <w:trHeight w:val="145"/>
        </w:trPr>
        <w:tc>
          <w:tcPr>
            <w:tcW w:w="2556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EBC2E9" w14:textId="77777777" w:rsidR="00B2758A" w:rsidRDefault="00B2758A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A14C92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555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103547B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-.091</w:t>
            </w:r>
          </w:p>
        </w:tc>
        <w:tc>
          <w:tcPr>
            <w:tcW w:w="1094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7CCCB8D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.066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6A9A408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506AF81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C87D795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-.279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2664260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.097</w:t>
            </w:r>
          </w:p>
        </w:tc>
      </w:tr>
      <w:tr w:rsidR="00B2758A" w14:paraId="26CB0007" w14:textId="77777777" w:rsidTr="00B74F6E">
        <w:trPr>
          <w:cantSplit/>
          <w:trHeight w:val="314"/>
        </w:trPr>
        <w:tc>
          <w:tcPr>
            <w:tcW w:w="2556" w:type="dxa"/>
            <w:gridSpan w:val="2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D68937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25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5AD69B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55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E7A0B1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.074</w:t>
            </w:r>
          </w:p>
        </w:tc>
        <w:tc>
          <w:tcPr>
            <w:tcW w:w="109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0CA2D6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.051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CF9B05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7B0043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C5C96E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-.070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CD588C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.219</w:t>
            </w:r>
          </w:p>
        </w:tc>
      </w:tr>
      <w:tr w:rsidR="00B2758A" w14:paraId="28C1B1BC" w14:textId="77777777" w:rsidTr="00B74F6E">
        <w:trPr>
          <w:cantSplit/>
          <w:trHeight w:val="145"/>
        </w:trPr>
        <w:tc>
          <w:tcPr>
            <w:tcW w:w="2556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CCC81C" w14:textId="77777777" w:rsidR="00B2758A" w:rsidRDefault="00B2758A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25C385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55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CAADFD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.259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9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81B998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.029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B9F1A3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779F88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&lt;.001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2FE969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.177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1A6C82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.341</w:t>
            </w:r>
          </w:p>
        </w:tc>
      </w:tr>
      <w:tr w:rsidR="00B2758A" w14:paraId="5B813AD6" w14:textId="77777777" w:rsidTr="00B74F6E">
        <w:trPr>
          <w:cantSplit/>
          <w:trHeight w:val="145"/>
        </w:trPr>
        <w:tc>
          <w:tcPr>
            <w:tcW w:w="2556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CC528A" w14:textId="77777777" w:rsidR="00B2758A" w:rsidRDefault="00B2758A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87386C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55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8C5B3B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.083</w:t>
            </w:r>
          </w:p>
        </w:tc>
        <w:tc>
          <w:tcPr>
            <w:tcW w:w="109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94B1A9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.051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708851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2A8928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DC9595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-.060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6324A3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.227</w:t>
            </w:r>
          </w:p>
        </w:tc>
      </w:tr>
      <w:tr w:rsidR="00B2758A" w14:paraId="7AB8E9CA" w14:textId="77777777" w:rsidTr="00B74F6E">
        <w:trPr>
          <w:cantSplit/>
          <w:trHeight w:val="145"/>
        </w:trPr>
        <w:tc>
          <w:tcPr>
            <w:tcW w:w="2556" w:type="dxa"/>
            <w:gridSpan w:val="2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BAFCE0" w14:textId="77777777" w:rsidR="00B2758A" w:rsidRDefault="00B2758A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83BFFE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1555" w:type="dxa"/>
            <w:gridSpan w:val="2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86949F6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-.008</w:t>
            </w:r>
          </w:p>
        </w:tc>
        <w:tc>
          <w:tcPr>
            <w:tcW w:w="1094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A4768A3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.052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086223D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4DC3CB9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01278C0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-.155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FAF14AB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.139</w:t>
            </w:r>
          </w:p>
        </w:tc>
      </w:tr>
      <w:tr w:rsidR="00B2758A" w14:paraId="2DF61144" w14:textId="77777777" w:rsidTr="00B74F6E">
        <w:trPr>
          <w:cantSplit/>
          <w:trHeight w:val="314"/>
        </w:trPr>
        <w:tc>
          <w:tcPr>
            <w:tcW w:w="2556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EDEC63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Red Sea</w:t>
            </w:r>
          </w:p>
        </w:tc>
        <w:tc>
          <w:tcPr>
            <w:tcW w:w="25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24B23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Gulf of Aqaba</w:t>
            </w:r>
          </w:p>
        </w:tc>
        <w:tc>
          <w:tcPr>
            <w:tcW w:w="155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5947E5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.082</w:t>
            </w:r>
          </w:p>
        </w:tc>
        <w:tc>
          <w:tcPr>
            <w:tcW w:w="109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27EF4A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.067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13AE38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0F66FF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EF2E83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-.107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D82450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.272</w:t>
            </w:r>
          </w:p>
        </w:tc>
      </w:tr>
      <w:tr w:rsidR="00B2758A" w14:paraId="26CE08AE" w14:textId="77777777" w:rsidTr="00B74F6E">
        <w:trPr>
          <w:cantSplit/>
          <w:trHeight w:val="145"/>
        </w:trPr>
        <w:tc>
          <w:tcPr>
            <w:tcW w:w="2556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012F73" w14:textId="77777777" w:rsidR="00B2758A" w:rsidRDefault="00B2758A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862F22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Central Red Sea</w:t>
            </w:r>
          </w:p>
        </w:tc>
        <w:tc>
          <w:tcPr>
            <w:tcW w:w="155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CB1BD1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.267</w:t>
            </w:r>
            <w:r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09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F7136A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.052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B0B854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9C3ACC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&lt;.001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885424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.120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10AD1C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.414</w:t>
            </w:r>
          </w:p>
        </w:tc>
      </w:tr>
      <w:tr w:rsidR="00B2758A" w14:paraId="6A0F073B" w14:textId="77777777" w:rsidTr="00B74F6E">
        <w:trPr>
          <w:cantSplit/>
          <w:trHeight w:val="145"/>
        </w:trPr>
        <w:tc>
          <w:tcPr>
            <w:tcW w:w="2556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2FB847" w14:textId="77777777" w:rsidR="00B2758A" w:rsidRDefault="00B2758A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BD570E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Northern Red Sea</w:t>
            </w:r>
          </w:p>
        </w:tc>
        <w:tc>
          <w:tcPr>
            <w:tcW w:w="155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C19710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.091</w:t>
            </w:r>
          </w:p>
        </w:tc>
        <w:tc>
          <w:tcPr>
            <w:tcW w:w="109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CD3EFD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.066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F66B9F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8B61F7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3A2B35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-.097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984801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.279</w:t>
            </w:r>
          </w:p>
        </w:tc>
      </w:tr>
      <w:tr w:rsidR="00B2758A" w14:paraId="5171054A" w14:textId="77777777" w:rsidTr="00B74F6E">
        <w:trPr>
          <w:cantSplit/>
          <w:trHeight w:val="145"/>
        </w:trPr>
        <w:tc>
          <w:tcPr>
            <w:tcW w:w="2556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955D77" w14:textId="77777777" w:rsidR="00B2758A" w:rsidRDefault="00B2758A">
            <w:pPr>
              <w:rPr>
                <w:rFonts w:ascii="Arial" w:hAnsi="Arial" w:cs="Arial"/>
                <w:color w:val="010205"/>
              </w:rPr>
            </w:pPr>
          </w:p>
        </w:tc>
        <w:tc>
          <w:tcPr>
            <w:tcW w:w="255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2F81CF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Southern Central Red Sea</w:t>
            </w:r>
          </w:p>
        </w:tc>
        <w:tc>
          <w:tcPr>
            <w:tcW w:w="155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793CB66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.008</w:t>
            </w:r>
          </w:p>
        </w:tc>
        <w:tc>
          <w:tcPr>
            <w:tcW w:w="1094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BEEE2CA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.052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67F5E50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F51F184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1.000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5AB0F40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-.139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E74C9DE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.155</w:t>
            </w:r>
          </w:p>
        </w:tc>
      </w:tr>
      <w:tr w:rsidR="00B2758A" w:rsidRPr="00B74F6E" w14:paraId="21470115" w14:textId="77777777" w:rsidTr="00B74F6E">
        <w:trPr>
          <w:cantSplit/>
          <w:trHeight w:val="314"/>
        </w:trPr>
        <w:tc>
          <w:tcPr>
            <w:tcW w:w="1303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4D832" w14:textId="77777777" w:rsidR="00B2758A" w:rsidRPr="00B74F6E" w:rsidRDefault="00B2758A" w:rsidP="00B74F6E">
            <w:pPr>
              <w:ind w:left="60" w:right="60"/>
              <w:rPr>
                <w:rFonts w:ascii="Arial" w:hAnsi="Arial" w:cs="Arial"/>
                <w:color w:val="010205"/>
                <w:sz w:val="11"/>
                <w:szCs w:val="11"/>
              </w:rPr>
            </w:pPr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Based on estimated marginal means</w:t>
            </w:r>
          </w:p>
        </w:tc>
      </w:tr>
      <w:tr w:rsidR="00B2758A" w:rsidRPr="00B74F6E" w14:paraId="19EC48CA" w14:textId="77777777" w:rsidTr="00B74F6E">
        <w:trPr>
          <w:cantSplit/>
          <w:trHeight w:val="342"/>
        </w:trPr>
        <w:tc>
          <w:tcPr>
            <w:tcW w:w="1303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1537A" w14:textId="77777777" w:rsidR="00B2758A" w:rsidRPr="00B74F6E" w:rsidRDefault="00B2758A" w:rsidP="00B74F6E">
            <w:pPr>
              <w:ind w:left="60" w:right="60"/>
              <w:rPr>
                <w:rFonts w:ascii="Arial" w:hAnsi="Arial" w:cs="Arial"/>
                <w:color w:val="010205"/>
                <w:sz w:val="11"/>
                <w:szCs w:val="11"/>
              </w:rPr>
            </w:pPr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*. The mean difference is significant at the .05 level.</w:t>
            </w:r>
          </w:p>
        </w:tc>
      </w:tr>
      <w:tr w:rsidR="00B2758A" w:rsidRPr="00B74F6E" w14:paraId="5D94319C" w14:textId="77777777" w:rsidTr="00B74F6E">
        <w:trPr>
          <w:cantSplit/>
          <w:trHeight w:val="133"/>
        </w:trPr>
        <w:tc>
          <w:tcPr>
            <w:tcW w:w="1303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11C37" w14:textId="77777777" w:rsidR="00B2758A" w:rsidRPr="00B74F6E" w:rsidRDefault="00B2758A" w:rsidP="00B74F6E">
            <w:pPr>
              <w:ind w:left="60" w:right="60"/>
              <w:rPr>
                <w:rFonts w:ascii="Arial" w:hAnsi="Arial" w:cs="Arial"/>
                <w:color w:val="010205"/>
                <w:sz w:val="11"/>
                <w:szCs w:val="11"/>
              </w:rPr>
            </w:pPr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 xml:space="preserve">a. Dependent Variable: </w:t>
            </w:r>
            <w:proofErr w:type="spellStart"/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Fisher_lnxa</w:t>
            </w:r>
            <w:proofErr w:type="spellEnd"/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.</w:t>
            </w:r>
          </w:p>
        </w:tc>
      </w:tr>
      <w:tr w:rsidR="00B2758A" w:rsidRPr="00B74F6E" w14:paraId="4C275353" w14:textId="77777777" w:rsidTr="00B74F6E">
        <w:trPr>
          <w:cantSplit/>
          <w:trHeight w:val="314"/>
        </w:trPr>
        <w:tc>
          <w:tcPr>
            <w:tcW w:w="1303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02064" w14:textId="36D6E330" w:rsidR="00B74F6E" w:rsidRPr="00B74F6E" w:rsidRDefault="00B2758A" w:rsidP="00B74F6E">
            <w:pPr>
              <w:ind w:left="60" w:right="60"/>
              <w:rPr>
                <w:rFonts w:ascii="Arial" w:hAnsi="Arial" w:cs="Arial"/>
                <w:color w:val="010205"/>
                <w:sz w:val="11"/>
                <w:szCs w:val="11"/>
              </w:rPr>
            </w:pPr>
            <w:r w:rsidRPr="00B74F6E">
              <w:rPr>
                <w:rFonts w:ascii="Arial" w:hAnsi="Arial" w:cs="Arial"/>
                <w:color w:val="010205"/>
                <w:sz w:val="11"/>
                <w:szCs w:val="11"/>
              </w:rPr>
              <w:t>c. Adjustment for multiple comparisons: Bonferroni</w:t>
            </w:r>
            <w:r w:rsidR="00B74F6E">
              <w:rPr>
                <w:rFonts w:ascii="Arial" w:hAnsi="Arial" w:cs="Arial"/>
                <w:color w:val="010205"/>
                <w:sz w:val="11"/>
                <w:szCs w:val="11"/>
              </w:rPr>
              <w:t>.</w:t>
            </w:r>
          </w:p>
        </w:tc>
      </w:tr>
      <w:tr w:rsidR="00B2758A" w14:paraId="05CFE24D" w14:textId="77777777" w:rsidTr="00B74F6E">
        <w:trPr>
          <w:gridAfter w:val="5"/>
          <w:wAfter w:w="6136" w:type="dxa"/>
          <w:cantSplit/>
        </w:trPr>
        <w:tc>
          <w:tcPr>
            <w:tcW w:w="68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177428" w14:textId="59DE5F47" w:rsidR="00B2758A" w:rsidRDefault="00B74F6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U</w:t>
            </w:r>
            <w:r w:rsidR="00B2758A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 xml:space="preserve">nivariate </w:t>
            </w:r>
            <w:proofErr w:type="spellStart"/>
            <w:r w:rsidR="00B2758A">
              <w:rPr>
                <w:rFonts w:ascii="Arial" w:hAnsi="Arial" w:cs="Arial"/>
                <w:b/>
                <w:bCs/>
                <w:color w:val="010205"/>
                <w:sz w:val="28"/>
                <w:szCs w:val="28"/>
              </w:rPr>
              <w:t>Tests</w:t>
            </w:r>
            <w:r w:rsidR="00B2758A">
              <w:rPr>
                <w:rFonts w:ascii="Arial" w:hAnsi="Arial" w:cs="Arial"/>
                <w:b/>
                <w:bCs/>
                <w:color w:val="010205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B2758A" w14:paraId="38CD6997" w14:textId="77777777" w:rsidTr="00B74F6E">
        <w:trPr>
          <w:gridAfter w:val="5"/>
          <w:wAfter w:w="6136" w:type="dxa"/>
          <w:cantSplit/>
        </w:trPr>
        <w:tc>
          <w:tcPr>
            <w:tcW w:w="194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294731" w14:textId="77777777" w:rsidR="00B2758A" w:rsidRDefault="00B2758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Numerator df</w:t>
            </w:r>
          </w:p>
        </w:tc>
        <w:tc>
          <w:tcPr>
            <w:tcW w:w="2073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9CE484" w14:textId="77777777" w:rsidR="00B2758A" w:rsidRDefault="00B2758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Denominator df</w:t>
            </w:r>
          </w:p>
        </w:tc>
        <w:tc>
          <w:tcPr>
            <w:tcW w:w="1438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F75AE4" w14:textId="77777777" w:rsidR="00B2758A" w:rsidRDefault="00B2758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438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66CCD9" w14:textId="77777777" w:rsidR="00B2758A" w:rsidRDefault="00B2758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B2758A" w14:paraId="6B813F91" w14:textId="77777777" w:rsidTr="00B74F6E">
        <w:trPr>
          <w:gridAfter w:val="5"/>
          <w:wAfter w:w="6136" w:type="dxa"/>
          <w:cantSplit/>
        </w:trPr>
        <w:tc>
          <w:tcPr>
            <w:tcW w:w="1946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B5887A5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4</w:t>
            </w:r>
          </w:p>
        </w:tc>
        <w:tc>
          <w:tcPr>
            <w:tcW w:w="2073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E588AD9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194.000</w:t>
            </w:r>
          </w:p>
        </w:tc>
        <w:tc>
          <w:tcPr>
            <w:tcW w:w="1438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5D392BB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22.317</w:t>
            </w:r>
          </w:p>
        </w:tc>
        <w:tc>
          <w:tcPr>
            <w:tcW w:w="1438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0B0D8FE" w14:textId="77777777" w:rsidR="00B2758A" w:rsidRDefault="00B2758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&lt;.001</w:t>
            </w:r>
          </w:p>
        </w:tc>
      </w:tr>
      <w:tr w:rsidR="00B2758A" w14:paraId="73B04F1F" w14:textId="77777777" w:rsidTr="00B74F6E">
        <w:trPr>
          <w:gridAfter w:val="5"/>
          <w:wAfter w:w="6136" w:type="dxa"/>
          <w:cantSplit/>
        </w:trPr>
        <w:tc>
          <w:tcPr>
            <w:tcW w:w="68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09FD3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>The F tests the effect of Location. This test is based on the linearly independent pairwise comparisons among the estimated marginal means.</w:t>
            </w:r>
          </w:p>
        </w:tc>
      </w:tr>
      <w:tr w:rsidR="00B2758A" w14:paraId="7C31A827" w14:textId="77777777" w:rsidTr="00B74F6E">
        <w:trPr>
          <w:gridAfter w:val="5"/>
          <w:wAfter w:w="6136" w:type="dxa"/>
          <w:cantSplit/>
        </w:trPr>
        <w:tc>
          <w:tcPr>
            <w:tcW w:w="68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84090" w14:textId="77777777" w:rsidR="00B2758A" w:rsidRDefault="00B2758A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color w:val="010205"/>
              </w:rPr>
              <w:t xml:space="preserve">a. Dependent Variable: </w:t>
            </w:r>
            <w:proofErr w:type="spellStart"/>
            <w:r>
              <w:rPr>
                <w:rFonts w:ascii="Arial" w:hAnsi="Arial" w:cs="Arial"/>
                <w:color w:val="010205"/>
              </w:rPr>
              <w:t>Fisher_lnxa</w:t>
            </w:r>
            <w:proofErr w:type="spellEnd"/>
            <w:r>
              <w:rPr>
                <w:rFonts w:ascii="Arial" w:hAnsi="Arial" w:cs="Arial"/>
                <w:color w:val="010205"/>
              </w:rPr>
              <w:t>.</w:t>
            </w:r>
          </w:p>
        </w:tc>
      </w:tr>
    </w:tbl>
    <w:p w14:paraId="4C075AF4" w14:textId="1C97C7F5" w:rsidR="00B2758A" w:rsidRPr="001A7899" w:rsidRDefault="00B2758A" w:rsidP="0047609E">
      <w:pPr>
        <w:spacing w:line="400" w:lineRule="atLeast"/>
        <w:rPr>
          <w:rFonts w:ascii="Arial" w:hAnsi="Arial" w:cs="Arial"/>
        </w:rPr>
      </w:pPr>
    </w:p>
    <w:sectPr w:rsidR="00B2758A" w:rsidRPr="001A7899" w:rsidSect="00535F0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BA"/>
    <w:rsid w:val="00004E8A"/>
    <w:rsid w:val="00021530"/>
    <w:rsid w:val="000225B4"/>
    <w:rsid w:val="0004352C"/>
    <w:rsid w:val="00045DB0"/>
    <w:rsid w:val="00051915"/>
    <w:rsid w:val="000673A9"/>
    <w:rsid w:val="00072053"/>
    <w:rsid w:val="00074AE7"/>
    <w:rsid w:val="000A61E5"/>
    <w:rsid w:val="000D01B1"/>
    <w:rsid w:val="000D2195"/>
    <w:rsid w:val="000D3928"/>
    <w:rsid w:val="000F032E"/>
    <w:rsid w:val="001460B8"/>
    <w:rsid w:val="00163577"/>
    <w:rsid w:val="0017534F"/>
    <w:rsid w:val="001A57D4"/>
    <w:rsid w:val="001A7899"/>
    <w:rsid w:val="001C2BDA"/>
    <w:rsid w:val="001E4C5E"/>
    <w:rsid w:val="002343A4"/>
    <w:rsid w:val="00237CBB"/>
    <w:rsid w:val="00277E2A"/>
    <w:rsid w:val="0028258F"/>
    <w:rsid w:val="002873B2"/>
    <w:rsid w:val="002A417C"/>
    <w:rsid w:val="002E0562"/>
    <w:rsid w:val="002E191A"/>
    <w:rsid w:val="002E70B2"/>
    <w:rsid w:val="003173BA"/>
    <w:rsid w:val="00330B91"/>
    <w:rsid w:val="0035422E"/>
    <w:rsid w:val="003B542D"/>
    <w:rsid w:val="004172A5"/>
    <w:rsid w:val="00421264"/>
    <w:rsid w:val="004275AD"/>
    <w:rsid w:val="0044774C"/>
    <w:rsid w:val="00470EA5"/>
    <w:rsid w:val="0047609E"/>
    <w:rsid w:val="00486139"/>
    <w:rsid w:val="00493DF4"/>
    <w:rsid w:val="004A271D"/>
    <w:rsid w:val="004A4729"/>
    <w:rsid w:val="004E6683"/>
    <w:rsid w:val="0050551E"/>
    <w:rsid w:val="005058FB"/>
    <w:rsid w:val="00535F0D"/>
    <w:rsid w:val="00574FFD"/>
    <w:rsid w:val="005A4B16"/>
    <w:rsid w:val="005B7DE3"/>
    <w:rsid w:val="005D7E5B"/>
    <w:rsid w:val="005E4D83"/>
    <w:rsid w:val="005F2E65"/>
    <w:rsid w:val="00634F34"/>
    <w:rsid w:val="006546A2"/>
    <w:rsid w:val="00656571"/>
    <w:rsid w:val="006605D8"/>
    <w:rsid w:val="00675A50"/>
    <w:rsid w:val="006A090B"/>
    <w:rsid w:val="006A31EF"/>
    <w:rsid w:val="006B5E8F"/>
    <w:rsid w:val="006B7B5B"/>
    <w:rsid w:val="006D542D"/>
    <w:rsid w:val="006F0261"/>
    <w:rsid w:val="00704E1E"/>
    <w:rsid w:val="00717B75"/>
    <w:rsid w:val="0072362F"/>
    <w:rsid w:val="00730590"/>
    <w:rsid w:val="00760DBA"/>
    <w:rsid w:val="007A130F"/>
    <w:rsid w:val="007E2D09"/>
    <w:rsid w:val="007E647E"/>
    <w:rsid w:val="007F6BBA"/>
    <w:rsid w:val="00814B3D"/>
    <w:rsid w:val="00823791"/>
    <w:rsid w:val="00825349"/>
    <w:rsid w:val="00826DA1"/>
    <w:rsid w:val="008300A6"/>
    <w:rsid w:val="0085267E"/>
    <w:rsid w:val="00886B6B"/>
    <w:rsid w:val="008C010A"/>
    <w:rsid w:val="008C029F"/>
    <w:rsid w:val="00904264"/>
    <w:rsid w:val="009059D5"/>
    <w:rsid w:val="00914C40"/>
    <w:rsid w:val="00951A79"/>
    <w:rsid w:val="009638BD"/>
    <w:rsid w:val="00987EBB"/>
    <w:rsid w:val="009A19B9"/>
    <w:rsid w:val="009A61AF"/>
    <w:rsid w:val="009B2F23"/>
    <w:rsid w:val="009C26B6"/>
    <w:rsid w:val="009D3C3D"/>
    <w:rsid w:val="009E1403"/>
    <w:rsid w:val="00A11B33"/>
    <w:rsid w:val="00A42DC6"/>
    <w:rsid w:val="00A56936"/>
    <w:rsid w:val="00A61D22"/>
    <w:rsid w:val="00A6263D"/>
    <w:rsid w:val="00A671F8"/>
    <w:rsid w:val="00A73A58"/>
    <w:rsid w:val="00A84624"/>
    <w:rsid w:val="00AC658C"/>
    <w:rsid w:val="00AD2624"/>
    <w:rsid w:val="00B005B5"/>
    <w:rsid w:val="00B048D9"/>
    <w:rsid w:val="00B201E8"/>
    <w:rsid w:val="00B2758A"/>
    <w:rsid w:val="00B52CAC"/>
    <w:rsid w:val="00B74F6E"/>
    <w:rsid w:val="00B76B91"/>
    <w:rsid w:val="00BB10E1"/>
    <w:rsid w:val="00BB21C0"/>
    <w:rsid w:val="00BB30F9"/>
    <w:rsid w:val="00BD4A00"/>
    <w:rsid w:val="00C12CCC"/>
    <w:rsid w:val="00C215FC"/>
    <w:rsid w:val="00C37197"/>
    <w:rsid w:val="00C37CA3"/>
    <w:rsid w:val="00C40838"/>
    <w:rsid w:val="00C4727D"/>
    <w:rsid w:val="00C551F8"/>
    <w:rsid w:val="00C55B0E"/>
    <w:rsid w:val="00C8353E"/>
    <w:rsid w:val="00CD13CF"/>
    <w:rsid w:val="00CD53CB"/>
    <w:rsid w:val="00CE6AD5"/>
    <w:rsid w:val="00D05C0D"/>
    <w:rsid w:val="00D104AF"/>
    <w:rsid w:val="00D40D7E"/>
    <w:rsid w:val="00DD52E7"/>
    <w:rsid w:val="00E223C2"/>
    <w:rsid w:val="00E529E0"/>
    <w:rsid w:val="00EA2198"/>
    <w:rsid w:val="00EB5AA9"/>
    <w:rsid w:val="00EF0F25"/>
    <w:rsid w:val="00F01564"/>
    <w:rsid w:val="00F241BC"/>
    <w:rsid w:val="00F614AD"/>
    <w:rsid w:val="00F6644E"/>
    <w:rsid w:val="00F92AC3"/>
    <w:rsid w:val="00FB1523"/>
    <w:rsid w:val="00FC5301"/>
    <w:rsid w:val="00FC79C5"/>
    <w:rsid w:val="00FE0B30"/>
    <w:rsid w:val="00FF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4BBA2"/>
  <w15:chartTrackingRefBased/>
  <w15:docId w15:val="{0E67DDB8-430C-6745-9C9A-E81B9CAE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1A7899"/>
    <w:pPr>
      <w:autoSpaceDE w:val="0"/>
      <w:autoSpaceDN w:val="0"/>
      <w:adjustRightInd w:val="0"/>
    </w:pPr>
    <w:rPr>
      <w:rFonts w:ascii="Courier New" w:hAnsi="Courier New" w:cs="Courier New"/>
      <w:color w:val="000000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760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760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D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D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D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D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DB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9"/>
    <w:rsid w:val="00760DB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9"/>
    <w:rsid w:val="00760DBA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DBA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DBA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DBA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DBA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DBA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DBA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760D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DBA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D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DBA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60D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DBA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760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DBA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760D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0DBA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63</TotalTime>
  <Pages>27</Pages>
  <Words>3945</Words>
  <Characters>22492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Larissa Fruehe</cp:lastModifiedBy>
  <cp:revision>9</cp:revision>
  <dcterms:created xsi:type="dcterms:W3CDTF">2024-02-24T11:09:00Z</dcterms:created>
  <dcterms:modified xsi:type="dcterms:W3CDTF">2024-07-17T02:09:00Z</dcterms:modified>
</cp:coreProperties>
</file>